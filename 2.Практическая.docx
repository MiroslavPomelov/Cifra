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8E52" w14:textId="77777777" w:rsidR="00C14904" w:rsidRPr="00FE46ED" w:rsidRDefault="00C14904" w:rsidP="00C14904">
      <w:pPr>
        <w:pStyle w:val="a9"/>
        <w:rPr>
          <w:sz w:val="36"/>
          <w:szCs w:val="36"/>
        </w:rPr>
      </w:pPr>
      <w:r>
        <w:rPr>
          <w:sz w:val="36"/>
          <w:szCs w:val="36"/>
        </w:rPr>
        <w:t>Основы баз данных</w:t>
      </w:r>
    </w:p>
    <w:p w14:paraId="13FAB01D" w14:textId="0EFC4CB8" w:rsidR="00C14904" w:rsidRDefault="00C14904" w:rsidP="00C14904">
      <w:pPr>
        <w:pStyle w:val="a9"/>
        <w:rPr>
          <w:sz w:val="36"/>
          <w:szCs w:val="36"/>
        </w:rPr>
      </w:pPr>
      <w:r w:rsidRPr="00FE46ED">
        <w:rPr>
          <w:sz w:val="36"/>
          <w:szCs w:val="36"/>
        </w:rPr>
        <w:t xml:space="preserve">Урок </w:t>
      </w:r>
      <w:r w:rsidR="001E3B1E">
        <w:rPr>
          <w:sz w:val="36"/>
          <w:szCs w:val="36"/>
        </w:rPr>
        <w:t>7</w:t>
      </w:r>
    </w:p>
    <w:p w14:paraId="2F2EA593" w14:textId="38BC555E" w:rsidR="00CC7FE7" w:rsidRPr="0061147C" w:rsidRDefault="00D608E7" w:rsidP="0061147C">
      <w:pPr>
        <w:pStyle w:val="a9"/>
        <w:rPr>
          <w:sz w:val="36"/>
          <w:szCs w:val="36"/>
        </w:rPr>
      </w:pPr>
      <w:r w:rsidRPr="00D608E7">
        <w:rPr>
          <w:sz w:val="36"/>
          <w:szCs w:val="36"/>
        </w:rPr>
        <w:t>Практика операций с таблицами, выборки и агрегации</w:t>
      </w:r>
      <w:r w:rsidR="00CC7FE7" w:rsidRPr="0061147C">
        <w:rPr>
          <w:sz w:val="36"/>
          <w:szCs w:val="36"/>
        </w:rPr>
        <w:br w:type="page"/>
      </w:r>
    </w:p>
    <w:bookmarkStart w:id="0" w:name="_Toc142945737" w:displacedByCustomXml="next"/>
    <w:sdt>
      <w:sdtP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id w:val="1380822118"/>
        <w:docPartObj>
          <w:docPartGallery w:val="Table of Contents"/>
          <w:docPartUnique/>
        </w:docPartObj>
      </w:sdtPr>
      <w:sdtEndPr/>
      <w:sdtContent>
        <w:bookmarkStart w:id="1" w:name="_Toc134049703" w:displacedByCustomXml="prev"/>
        <w:p w14:paraId="016A7CBD" w14:textId="77777777" w:rsidR="008875D2" w:rsidRPr="00E77B3A" w:rsidRDefault="008875D2" w:rsidP="008875D2">
          <w:pPr>
            <w:pStyle w:val="1"/>
            <w:rPr>
              <w:rFonts w:eastAsiaTheme="majorEastAsia"/>
              <w:szCs w:val="36"/>
            </w:rPr>
          </w:pPr>
          <w:r w:rsidRPr="00E77B3A">
            <w:rPr>
              <w:rFonts w:eastAsiaTheme="majorEastAsia"/>
              <w:szCs w:val="36"/>
            </w:rPr>
            <w:t>Оглавление</w:t>
          </w:r>
          <w:bookmarkEnd w:id="0"/>
          <w:bookmarkEnd w:id="1"/>
        </w:p>
        <w:p w14:paraId="4C73F51C" w14:textId="59B00D4C" w:rsidR="00307B43" w:rsidRDefault="008875D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42945737" w:history="1">
            <w:r w:rsidR="00307B43" w:rsidRPr="00BD6B68">
              <w:rPr>
                <w:rStyle w:val="ac"/>
                <w:rFonts w:eastAsiaTheme="majorEastAsia"/>
              </w:rPr>
              <w:t>Оглавление</w:t>
            </w:r>
            <w:r w:rsidR="00307B43">
              <w:rPr>
                <w:webHidden/>
              </w:rPr>
              <w:tab/>
            </w:r>
            <w:r w:rsidR="00307B43">
              <w:rPr>
                <w:webHidden/>
              </w:rPr>
              <w:fldChar w:fldCharType="begin"/>
            </w:r>
            <w:r w:rsidR="00307B43">
              <w:rPr>
                <w:webHidden/>
              </w:rPr>
              <w:instrText xml:space="preserve"> PAGEREF _Toc142945737 \h </w:instrText>
            </w:r>
            <w:r w:rsidR="00307B43">
              <w:rPr>
                <w:webHidden/>
              </w:rPr>
            </w:r>
            <w:r w:rsidR="00307B43">
              <w:rPr>
                <w:webHidden/>
              </w:rPr>
              <w:fldChar w:fldCharType="separate"/>
            </w:r>
            <w:r w:rsidR="00307B43">
              <w:rPr>
                <w:webHidden/>
              </w:rPr>
              <w:t>2</w:t>
            </w:r>
            <w:r w:rsidR="00307B43">
              <w:rPr>
                <w:webHidden/>
              </w:rPr>
              <w:fldChar w:fldCharType="end"/>
            </w:r>
          </w:hyperlink>
        </w:p>
        <w:p w14:paraId="178F0C6A" w14:textId="244910B3" w:rsidR="00307B43" w:rsidRDefault="006D43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  <w:lang w:eastAsia="ru-RU"/>
            </w:rPr>
          </w:pPr>
          <w:hyperlink w:anchor="_Toc142945738" w:history="1">
            <w:r w:rsidR="00307B43" w:rsidRPr="00BD6B68">
              <w:rPr>
                <w:rStyle w:val="ac"/>
              </w:rPr>
              <w:t>Подготовка к уроку</w:t>
            </w:r>
            <w:r w:rsidR="00307B43">
              <w:rPr>
                <w:webHidden/>
              </w:rPr>
              <w:tab/>
            </w:r>
            <w:r w:rsidR="00307B43">
              <w:rPr>
                <w:webHidden/>
              </w:rPr>
              <w:fldChar w:fldCharType="begin"/>
            </w:r>
            <w:r w:rsidR="00307B43">
              <w:rPr>
                <w:webHidden/>
              </w:rPr>
              <w:instrText xml:space="preserve"> PAGEREF _Toc142945738 \h </w:instrText>
            </w:r>
            <w:r w:rsidR="00307B43">
              <w:rPr>
                <w:webHidden/>
              </w:rPr>
            </w:r>
            <w:r w:rsidR="00307B43">
              <w:rPr>
                <w:webHidden/>
              </w:rPr>
              <w:fldChar w:fldCharType="separate"/>
            </w:r>
            <w:r w:rsidR="00307B43">
              <w:rPr>
                <w:webHidden/>
              </w:rPr>
              <w:t>3</w:t>
            </w:r>
            <w:r w:rsidR="00307B43">
              <w:rPr>
                <w:webHidden/>
              </w:rPr>
              <w:fldChar w:fldCharType="end"/>
            </w:r>
          </w:hyperlink>
        </w:p>
        <w:p w14:paraId="65DC0D2E" w14:textId="4065A4E6" w:rsidR="00307B43" w:rsidRDefault="006D43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  <w:lang w:eastAsia="ru-RU"/>
            </w:rPr>
          </w:pPr>
          <w:hyperlink w:anchor="_Toc142945739" w:history="1">
            <w:r w:rsidR="00307B43" w:rsidRPr="00BD6B68">
              <w:rPr>
                <w:rStyle w:val="ac"/>
              </w:rPr>
              <w:t>Задание1. Нормализация таблиц</w:t>
            </w:r>
            <w:r w:rsidR="00307B43">
              <w:rPr>
                <w:webHidden/>
              </w:rPr>
              <w:tab/>
            </w:r>
            <w:r w:rsidR="00307B43">
              <w:rPr>
                <w:webHidden/>
              </w:rPr>
              <w:fldChar w:fldCharType="begin"/>
            </w:r>
            <w:r w:rsidR="00307B43">
              <w:rPr>
                <w:webHidden/>
              </w:rPr>
              <w:instrText xml:space="preserve"> PAGEREF _Toc142945739 \h </w:instrText>
            </w:r>
            <w:r w:rsidR="00307B43">
              <w:rPr>
                <w:webHidden/>
              </w:rPr>
            </w:r>
            <w:r w:rsidR="00307B43">
              <w:rPr>
                <w:webHidden/>
              </w:rPr>
              <w:fldChar w:fldCharType="separate"/>
            </w:r>
            <w:r w:rsidR="00307B43">
              <w:rPr>
                <w:webHidden/>
              </w:rPr>
              <w:t>4</w:t>
            </w:r>
            <w:r w:rsidR="00307B43">
              <w:rPr>
                <w:webHidden/>
              </w:rPr>
              <w:fldChar w:fldCharType="end"/>
            </w:r>
          </w:hyperlink>
        </w:p>
        <w:p w14:paraId="45F29346" w14:textId="2267D3FB" w:rsidR="00307B43" w:rsidRDefault="006D43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  <w:lang w:eastAsia="ru-RU"/>
            </w:rPr>
          </w:pPr>
          <w:hyperlink w:anchor="_Toc142945740" w:history="1">
            <w:r w:rsidR="00307B43" w:rsidRPr="00BD6B68">
              <w:rPr>
                <w:rStyle w:val="ac"/>
              </w:rPr>
              <w:t>Задание 2. Основные операции с таблицами. Создание таблицы</w:t>
            </w:r>
            <w:r w:rsidR="00307B43">
              <w:rPr>
                <w:webHidden/>
              </w:rPr>
              <w:tab/>
            </w:r>
            <w:r w:rsidR="00307B43">
              <w:rPr>
                <w:webHidden/>
              </w:rPr>
              <w:fldChar w:fldCharType="begin"/>
            </w:r>
            <w:r w:rsidR="00307B43">
              <w:rPr>
                <w:webHidden/>
              </w:rPr>
              <w:instrText xml:space="preserve"> PAGEREF _Toc142945740 \h </w:instrText>
            </w:r>
            <w:r w:rsidR="00307B43">
              <w:rPr>
                <w:webHidden/>
              </w:rPr>
            </w:r>
            <w:r w:rsidR="00307B43">
              <w:rPr>
                <w:webHidden/>
              </w:rPr>
              <w:fldChar w:fldCharType="separate"/>
            </w:r>
            <w:r w:rsidR="00307B43">
              <w:rPr>
                <w:webHidden/>
              </w:rPr>
              <w:t>5</w:t>
            </w:r>
            <w:r w:rsidR="00307B43">
              <w:rPr>
                <w:webHidden/>
              </w:rPr>
              <w:fldChar w:fldCharType="end"/>
            </w:r>
          </w:hyperlink>
        </w:p>
        <w:p w14:paraId="0608BE0C" w14:textId="72F372F2" w:rsidR="00307B43" w:rsidRDefault="006D43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  <w:lang w:eastAsia="ru-RU"/>
            </w:rPr>
          </w:pPr>
          <w:hyperlink w:anchor="_Toc142945741" w:history="1">
            <w:r w:rsidR="00307B43" w:rsidRPr="00BD6B68">
              <w:rPr>
                <w:rStyle w:val="ac"/>
              </w:rPr>
              <w:t>Задание 3. Основные операции со строками. Создание записи.</w:t>
            </w:r>
            <w:r w:rsidR="00307B43">
              <w:rPr>
                <w:webHidden/>
              </w:rPr>
              <w:tab/>
            </w:r>
            <w:r w:rsidR="00307B43">
              <w:rPr>
                <w:webHidden/>
              </w:rPr>
              <w:fldChar w:fldCharType="begin"/>
            </w:r>
            <w:r w:rsidR="00307B43">
              <w:rPr>
                <w:webHidden/>
              </w:rPr>
              <w:instrText xml:space="preserve"> PAGEREF _Toc142945741 \h </w:instrText>
            </w:r>
            <w:r w:rsidR="00307B43">
              <w:rPr>
                <w:webHidden/>
              </w:rPr>
            </w:r>
            <w:r w:rsidR="00307B43">
              <w:rPr>
                <w:webHidden/>
              </w:rPr>
              <w:fldChar w:fldCharType="separate"/>
            </w:r>
            <w:r w:rsidR="00307B43">
              <w:rPr>
                <w:webHidden/>
              </w:rPr>
              <w:t>7</w:t>
            </w:r>
            <w:r w:rsidR="00307B43">
              <w:rPr>
                <w:webHidden/>
              </w:rPr>
              <w:fldChar w:fldCharType="end"/>
            </w:r>
          </w:hyperlink>
        </w:p>
        <w:p w14:paraId="186F8F21" w14:textId="35CDDFDD" w:rsidR="00307B43" w:rsidRDefault="006D438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  <w:lang w:eastAsia="ru-RU"/>
            </w:rPr>
          </w:pPr>
          <w:hyperlink w:anchor="_Toc142945742" w:history="1">
            <w:r w:rsidR="00307B43" w:rsidRPr="00BD6B68">
              <w:rPr>
                <w:rStyle w:val="ac"/>
              </w:rPr>
              <w:t>Задание 4. Основные операции выборки</w:t>
            </w:r>
            <w:r w:rsidR="00307B43">
              <w:rPr>
                <w:webHidden/>
              </w:rPr>
              <w:tab/>
            </w:r>
            <w:r w:rsidR="00307B43">
              <w:rPr>
                <w:webHidden/>
              </w:rPr>
              <w:fldChar w:fldCharType="begin"/>
            </w:r>
            <w:r w:rsidR="00307B43">
              <w:rPr>
                <w:webHidden/>
              </w:rPr>
              <w:instrText xml:space="preserve"> PAGEREF _Toc142945742 \h </w:instrText>
            </w:r>
            <w:r w:rsidR="00307B43">
              <w:rPr>
                <w:webHidden/>
              </w:rPr>
            </w:r>
            <w:r w:rsidR="00307B43">
              <w:rPr>
                <w:webHidden/>
              </w:rPr>
              <w:fldChar w:fldCharType="separate"/>
            </w:r>
            <w:r w:rsidR="00307B43">
              <w:rPr>
                <w:webHidden/>
              </w:rPr>
              <w:t>8</w:t>
            </w:r>
            <w:r w:rsidR="00307B43">
              <w:rPr>
                <w:webHidden/>
              </w:rPr>
              <w:fldChar w:fldCharType="end"/>
            </w:r>
          </w:hyperlink>
        </w:p>
        <w:p w14:paraId="53033F89" w14:textId="0AD2A462" w:rsidR="008875D2" w:rsidRDefault="008875D2" w:rsidP="008875D2">
          <w:r>
            <w:rPr>
              <w:b/>
              <w:bCs/>
            </w:rPr>
            <w:fldChar w:fldCharType="end"/>
          </w:r>
        </w:p>
      </w:sdtContent>
    </w:sdt>
    <w:p w14:paraId="5BA4C14B" w14:textId="44F46BC6" w:rsidR="008875D2" w:rsidRPr="00DC7EC9" w:rsidRDefault="00441354" w:rsidP="00B37AEF">
      <w:pPr>
        <w:ind w:firstLine="708"/>
      </w:pPr>
      <w:r w:rsidRPr="00DC7EC9">
        <w:t>Цель урока:</w:t>
      </w:r>
      <w:r w:rsidR="00F379D2">
        <w:t xml:space="preserve"> </w:t>
      </w:r>
      <w:r w:rsidR="000C4D69" w:rsidRPr="000C4D69">
        <w:t>закрепить пройденные темы, связанные с операциями с таблицами, выборкой данных и агрегацией в SQL, через практическое выполнение заданий и упражнений.</w:t>
      </w:r>
    </w:p>
    <w:p w14:paraId="7491399E" w14:textId="025C4C20" w:rsidR="007A2A70" w:rsidRPr="00DC7EC9" w:rsidRDefault="007A2A70" w:rsidP="00DC7EC9"/>
    <w:p w14:paraId="5B2A0482" w14:textId="60259A81" w:rsidR="0062218A" w:rsidRDefault="007A2A70" w:rsidP="000C4D69">
      <w:r w:rsidRPr="00DC7EC9">
        <w:br w:type="page"/>
      </w:r>
    </w:p>
    <w:p w14:paraId="6FE83D5D" w14:textId="5651DBC8" w:rsidR="009C4389" w:rsidRDefault="00A51178" w:rsidP="00A51178">
      <w:pPr>
        <w:pStyle w:val="1"/>
      </w:pPr>
      <w:bookmarkStart w:id="2" w:name="_Toc142945738"/>
      <w:r>
        <w:lastRenderedPageBreak/>
        <w:t>Подготовка к уроку</w:t>
      </w:r>
      <w:bookmarkEnd w:id="2"/>
    </w:p>
    <w:p w14:paraId="109C889C" w14:textId="77777777" w:rsidR="007E74B9" w:rsidRPr="007E74B9" w:rsidRDefault="007E74B9" w:rsidP="007E74B9">
      <w:r w:rsidRPr="007E74B9">
        <w:t xml:space="preserve">Перед началом урока убедитесь, что вы подготовили рабочую среду для практической работы. Мы будем использовать </w:t>
      </w:r>
      <w:proofErr w:type="spellStart"/>
      <w:r w:rsidRPr="007E74B9">
        <w:t>Docker</w:t>
      </w:r>
      <w:proofErr w:type="spellEnd"/>
      <w:r w:rsidRPr="007E74B9">
        <w:t xml:space="preserve"> для запуска контейнера с базой данных </w:t>
      </w:r>
      <w:proofErr w:type="spellStart"/>
      <w:r w:rsidRPr="007E74B9">
        <w:t>PostgreSQL</w:t>
      </w:r>
      <w:proofErr w:type="spellEnd"/>
      <w:r w:rsidRPr="007E74B9">
        <w:t>. Если у вас уже есть база данных, вы можете создать новую схему для упражнений. Следуйте следующим инструкциям:</w:t>
      </w:r>
    </w:p>
    <w:p w14:paraId="38A40447" w14:textId="77777777" w:rsidR="007E74B9" w:rsidRDefault="007E74B9" w:rsidP="007E74B9">
      <w:pPr>
        <w:pStyle w:val="a3"/>
        <w:numPr>
          <w:ilvl w:val="0"/>
          <w:numId w:val="4"/>
        </w:numPr>
      </w:pPr>
      <w:r w:rsidRPr="007E74B9">
        <w:t xml:space="preserve">Запустите </w:t>
      </w:r>
      <w:proofErr w:type="spellStart"/>
      <w:r w:rsidRPr="007E74B9">
        <w:t>Docker</w:t>
      </w:r>
      <w:proofErr w:type="spellEnd"/>
      <w:proofErr w:type="gramStart"/>
      <w:r w:rsidRPr="007E74B9">
        <w:t>: Если</w:t>
      </w:r>
      <w:proofErr w:type="gramEnd"/>
      <w:r w:rsidRPr="007E74B9">
        <w:t xml:space="preserve"> у вас еще не установлен </w:t>
      </w:r>
      <w:proofErr w:type="spellStart"/>
      <w:r w:rsidRPr="007E74B9">
        <w:t>Docker</w:t>
      </w:r>
      <w:proofErr w:type="spellEnd"/>
      <w:r w:rsidRPr="007E74B9">
        <w:t xml:space="preserve">, убедитесь, что вы его установили. Запустите </w:t>
      </w:r>
      <w:proofErr w:type="spellStart"/>
      <w:r w:rsidRPr="007E74B9">
        <w:t>Docker</w:t>
      </w:r>
      <w:proofErr w:type="spellEnd"/>
      <w:r w:rsidRPr="007E74B9">
        <w:t>, чтобы гарантировать его доступность для создания контейнера с базой данных.</w:t>
      </w:r>
    </w:p>
    <w:p w14:paraId="7CC71406" w14:textId="77777777" w:rsidR="007E74B9" w:rsidRDefault="007E74B9" w:rsidP="007E74B9">
      <w:pPr>
        <w:pStyle w:val="a3"/>
        <w:numPr>
          <w:ilvl w:val="0"/>
          <w:numId w:val="4"/>
        </w:numPr>
      </w:pPr>
      <w:r w:rsidRPr="007E74B9">
        <w:t>Создайте новую базу данных или схему:</w:t>
      </w:r>
    </w:p>
    <w:p w14:paraId="6649104E" w14:textId="77777777" w:rsidR="007E74B9" w:rsidRDefault="007E74B9" w:rsidP="007E74B9">
      <w:pPr>
        <w:pStyle w:val="a3"/>
        <w:numPr>
          <w:ilvl w:val="1"/>
          <w:numId w:val="4"/>
        </w:numPr>
      </w:pPr>
      <w:r w:rsidRPr="007E74B9">
        <w:t>Если у вас уже есть база данных, создайте новую схему для упражнений. Схема поможет изолировать практические данные от других таблиц и данных в базе.</w:t>
      </w:r>
    </w:p>
    <w:p w14:paraId="7993B09E" w14:textId="1D6C7ECC" w:rsidR="007E74B9" w:rsidRPr="007E74B9" w:rsidRDefault="007E74B9" w:rsidP="007E74B9">
      <w:pPr>
        <w:pStyle w:val="a3"/>
        <w:numPr>
          <w:ilvl w:val="1"/>
          <w:numId w:val="4"/>
        </w:numPr>
      </w:pPr>
      <w:r w:rsidRPr="007E74B9">
        <w:t>Если вы начинаете с чистого листа, создайте новую базу данных для упражнений. Название и параметры базы данных могут быть выбраны вами в зависимости от ваших предпочтений.</w:t>
      </w:r>
    </w:p>
    <w:p w14:paraId="1D696CA9" w14:textId="77777777" w:rsidR="007E74B9" w:rsidRDefault="007E74B9" w:rsidP="00A51178">
      <w:pPr>
        <w:pStyle w:val="1"/>
      </w:pPr>
    </w:p>
    <w:p w14:paraId="13CDB97E" w14:textId="77777777" w:rsidR="007E74B9" w:rsidRDefault="007E74B9" w:rsidP="0062218A">
      <w:pPr>
        <w:jc w:val="left"/>
      </w:pPr>
    </w:p>
    <w:p w14:paraId="2BACDBD8" w14:textId="79B3A79E" w:rsidR="009A66C6" w:rsidRDefault="00E22393" w:rsidP="009A66C6">
      <w:pPr>
        <w:pStyle w:val="1"/>
      </w:pPr>
      <w:r>
        <w:br w:type="page"/>
      </w:r>
      <w:bookmarkStart w:id="3" w:name="_Toc142945739"/>
      <w:r w:rsidR="00B934A6" w:rsidRPr="00B934A6">
        <w:lastRenderedPageBreak/>
        <w:t>Задание1. Нормализация таблиц</w:t>
      </w:r>
      <w:bookmarkEnd w:id="3"/>
    </w:p>
    <w:p w14:paraId="7C324112" w14:textId="4959ECFB" w:rsidR="009A66C6" w:rsidRDefault="006A0CC8" w:rsidP="00516198">
      <w:pPr>
        <w:ind w:firstLine="708"/>
      </w:pPr>
      <w:r w:rsidRPr="006A0CC8">
        <w:t>Перед вами три таблицы, связанные с магазином: "Клиенты", "Товары" и "Заказы". Ваша задача - провести нормализацию данных путем создания дополнительных таблиц</w:t>
      </w:r>
    </w:p>
    <w:p w14:paraId="46F11D19" w14:textId="48C55965" w:rsidR="006F6634" w:rsidRPr="006F6634" w:rsidRDefault="00516198" w:rsidP="006F6634">
      <w:pPr>
        <w:rPr>
          <w:b/>
          <w:bCs/>
        </w:rPr>
      </w:pPr>
      <w:r w:rsidRPr="00516198">
        <w:rPr>
          <w:b/>
          <w:bCs/>
        </w:rPr>
        <w:t>Таблица "Клиенты":</w:t>
      </w:r>
    </w:p>
    <w:tbl>
      <w:tblPr>
        <w:tblStyle w:val="-1"/>
        <w:tblW w:w="9795" w:type="dxa"/>
        <w:tblLook w:val="04A0" w:firstRow="1" w:lastRow="0" w:firstColumn="1" w:lastColumn="0" w:noHBand="0" w:noVBand="1"/>
      </w:tblPr>
      <w:tblGrid>
        <w:gridCol w:w="1823"/>
        <w:gridCol w:w="1614"/>
        <w:gridCol w:w="1560"/>
        <w:gridCol w:w="2860"/>
        <w:gridCol w:w="1938"/>
      </w:tblGrid>
      <w:tr w:rsidR="006F6634" w:rsidRPr="006F6634" w14:paraId="033FA067" w14:textId="77777777" w:rsidTr="006F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62ECF" w14:textId="77777777" w:rsidR="006F6634" w:rsidRPr="006F6634" w:rsidRDefault="006F6634" w:rsidP="006F6634">
            <w:proofErr w:type="spellStart"/>
            <w:r w:rsidRPr="006F6634"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416E962A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4A83905D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34462816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027CA7D7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phone</w:t>
            </w:r>
            <w:proofErr w:type="spellEnd"/>
          </w:p>
        </w:tc>
      </w:tr>
      <w:tr w:rsidR="006F6634" w:rsidRPr="006F6634" w14:paraId="24430AD1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932DD" w14:textId="77777777" w:rsidR="006F6634" w:rsidRPr="006F6634" w:rsidRDefault="006F6634" w:rsidP="006F6634">
            <w:r w:rsidRPr="006F6634">
              <w:t>101</w:t>
            </w:r>
          </w:p>
        </w:tc>
        <w:tc>
          <w:tcPr>
            <w:tcW w:w="0" w:type="auto"/>
            <w:hideMark/>
          </w:tcPr>
          <w:p w14:paraId="05210F8B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Иван</w:t>
            </w:r>
          </w:p>
        </w:tc>
        <w:tc>
          <w:tcPr>
            <w:tcW w:w="0" w:type="auto"/>
            <w:hideMark/>
          </w:tcPr>
          <w:p w14:paraId="605DE95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Петров</w:t>
            </w:r>
          </w:p>
        </w:tc>
        <w:tc>
          <w:tcPr>
            <w:tcW w:w="0" w:type="auto"/>
            <w:hideMark/>
          </w:tcPr>
          <w:p w14:paraId="0DCE7286" w14:textId="77777777" w:rsidR="006F6634" w:rsidRPr="006F6634" w:rsidRDefault="006D4389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tgtFrame="_new" w:history="1">
              <w:r w:rsidR="006F6634" w:rsidRPr="006F6634">
                <w:rPr>
                  <w:rStyle w:val="ac"/>
                </w:rPr>
                <w:t>ivan@example.com</w:t>
              </w:r>
            </w:hyperlink>
          </w:p>
        </w:tc>
        <w:tc>
          <w:tcPr>
            <w:tcW w:w="0" w:type="auto"/>
            <w:hideMark/>
          </w:tcPr>
          <w:p w14:paraId="440C3B1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+1234567890</w:t>
            </w:r>
          </w:p>
        </w:tc>
      </w:tr>
      <w:tr w:rsidR="006F6634" w:rsidRPr="006F6634" w14:paraId="6F40D851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2AF45" w14:textId="77777777" w:rsidR="006F6634" w:rsidRPr="006F6634" w:rsidRDefault="006F6634" w:rsidP="006F6634">
            <w:r w:rsidRPr="006F6634">
              <w:t>102</w:t>
            </w:r>
          </w:p>
        </w:tc>
        <w:tc>
          <w:tcPr>
            <w:tcW w:w="0" w:type="auto"/>
            <w:hideMark/>
          </w:tcPr>
          <w:p w14:paraId="710ABE8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Елена</w:t>
            </w:r>
          </w:p>
        </w:tc>
        <w:tc>
          <w:tcPr>
            <w:tcW w:w="0" w:type="auto"/>
            <w:hideMark/>
          </w:tcPr>
          <w:p w14:paraId="443B764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Смирнова</w:t>
            </w:r>
          </w:p>
        </w:tc>
        <w:tc>
          <w:tcPr>
            <w:tcW w:w="0" w:type="auto"/>
            <w:hideMark/>
          </w:tcPr>
          <w:p w14:paraId="3834DE0E" w14:textId="77777777" w:rsidR="006F6634" w:rsidRPr="006F6634" w:rsidRDefault="006D4389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new" w:history="1">
              <w:r w:rsidR="006F6634" w:rsidRPr="006F6634">
                <w:rPr>
                  <w:rStyle w:val="ac"/>
                </w:rPr>
                <w:t>elena@example.com</w:t>
              </w:r>
            </w:hyperlink>
          </w:p>
        </w:tc>
        <w:tc>
          <w:tcPr>
            <w:tcW w:w="0" w:type="auto"/>
            <w:hideMark/>
          </w:tcPr>
          <w:p w14:paraId="5F378046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+9876543210</w:t>
            </w:r>
          </w:p>
        </w:tc>
      </w:tr>
      <w:tr w:rsidR="006F6634" w:rsidRPr="006F6634" w14:paraId="460BB739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781EE" w14:textId="77777777" w:rsidR="006F6634" w:rsidRPr="006F6634" w:rsidRDefault="006F6634" w:rsidP="006F6634">
            <w:r w:rsidRPr="006F6634">
              <w:t>103</w:t>
            </w:r>
          </w:p>
        </w:tc>
        <w:tc>
          <w:tcPr>
            <w:tcW w:w="0" w:type="auto"/>
            <w:hideMark/>
          </w:tcPr>
          <w:p w14:paraId="0C004D86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Алексей</w:t>
            </w:r>
          </w:p>
        </w:tc>
        <w:tc>
          <w:tcPr>
            <w:tcW w:w="0" w:type="auto"/>
            <w:hideMark/>
          </w:tcPr>
          <w:p w14:paraId="02AABACA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Иванов</w:t>
            </w:r>
          </w:p>
        </w:tc>
        <w:tc>
          <w:tcPr>
            <w:tcW w:w="0" w:type="auto"/>
            <w:hideMark/>
          </w:tcPr>
          <w:p w14:paraId="6ACC9832" w14:textId="77777777" w:rsidR="006F6634" w:rsidRPr="006F6634" w:rsidRDefault="006D4389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tgtFrame="_new" w:history="1">
              <w:r w:rsidR="006F6634" w:rsidRPr="006F6634">
                <w:rPr>
                  <w:rStyle w:val="ac"/>
                </w:rPr>
                <w:t>alex@example.com</w:t>
              </w:r>
            </w:hyperlink>
          </w:p>
        </w:tc>
        <w:tc>
          <w:tcPr>
            <w:tcW w:w="0" w:type="auto"/>
            <w:hideMark/>
          </w:tcPr>
          <w:p w14:paraId="45F79493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+5678901234</w:t>
            </w:r>
          </w:p>
        </w:tc>
      </w:tr>
      <w:tr w:rsidR="006F6634" w:rsidRPr="006F6634" w14:paraId="1DE5903E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0EE28" w14:textId="77777777" w:rsidR="006F6634" w:rsidRPr="006F6634" w:rsidRDefault="006F6634" w:rsidP="006F6634">
            <w:r w:rsidRPr="006F6634">
              <w:t>104</w:t>
            </w:r>
          </w:p>
        </w:tc>
        <w:tc>
          <w:tcPr>
            <w:tcW w:w="0" w:type="auto"/>
            <w:hideMark/>
          </w:tcPr>
          <w:p w14:paraId="4F3D5650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Ольга</w:t>
            </w:r>
          </w:p>
        </w:tc>
        <w:tc>
          <w:tcPr>
            <w:tcW w:w="0" w:type="auto"/>
            <w:hideMark/>
          </w:tcPr>
          <w:p w14:paraId="7F25167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Козлова</w:t>
            </w:r>
          </w:p>
        </w:tc>
        <w:tc>
          <w:tcPr>
            <w:tcW w:w="0" w:type="auto"/>
            <w:hideMark/>
          </w:tcPr>
          <w:p w14:paraId="4CDC10E0" w14:textId="77777777" w:rsidR="006F6634" w:rsidRPr="006F6634" w:rsidRDefault="006D4389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new" w:history="1">
              <w:r w:rsidR="006F6634" w:rsidRPr="006F6634">
                <w:rPr>
                  <w:rStyle w:val="ac"/>
                </w:rPr>
                <w:t>olga@example.com</w:t>
              </w:r>
            </w:hyperlink>
          </w:p>
        </w:tc>
        <w:tc>
          <w:tcPr>
            <w:tcW w:w="0" w:type="auto"/>
            <w:hideMark/>
          </w:tcPr>
          <w:p w14:paraId="31803106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+2345678901</w:t>
            </w:r>
          </w:p>
        </w:tc>
      </w:tr>
    </w:tbl>
    <w:p w14:paraId="415E7B06" w14:textId="77777777" w:rsidR="006F6634" w:rsidRPr="00516198" w:rsidRDefault="006F6634" w:rsidP="00516198">
      <w:pPr>
        <w:rPr>
          <w:b/>
          <w:bCs/>
        </w:rPr>
      </w:pPr>
    </w:p>
    <w:p w14:paraId="105DFA78" w14:textId="58E15EDC" w:rsidR="006F6634" w:rsidRPr="006F6634" w:rsidRDefault="00516198" w:rsidP="006F6634">
      <w:pPr>
        <w:rPr>
          <w:b/>
          <w:bCs/>
        </w:rPr>
      </w:pPr>
      <w:r w:rsidRPr="00516198">
        <w:rPr>
          <w:b/>
          <w:bCs/>
        </w:rPr>
        <w:t>Таблица "Товары":</w:t>
      </w:r>
    </w:p>
    <w:tbl>
      <w:tblPr>
        <w:tblStyle w:val="-1"/>
        <w:tblW w:w="9795" w:type="dxa"/>
        <w:tblLook w:val="04A0" w:firstRow="1" w:lastRow="0" w:firstColumn="1" w:lastColumn="0" w:noHBand="0" w:noVBand="1"/>
      </w:tblPr>
      <w:tblGrid>
        <w:gridCol w:w="1847"/>
        <w:gridCol w:w="3672"/>
        <w:gridCol w:w="2864"/>
        <w:gridCol w:w="1412"/>
      </w:tblGrid>
      <w:tr w:rsidR="006F6634" w:rsidRPr="006F6634" w14:paraId="2FD193BD" w14:textId="77777777" w:rsidTr="006F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E97DA" w14:textId="77777777" w:rsidR="006F6634" w:rsidRPr="006F6634" w:rsidRDefault="006F6634" w:rsidP="006F6634">
            <w:proofErr w:type="spellStart"/>
            <w:r w:rsidRPr="006F6634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47F439E5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product_name</w:t>
            </w:r>
            <w:proofErr w:type="spellEnd"/>
          </w:p>
        </w:tc>
        <w:tc>
          <w:tcPr>
            <w:tcW w:w="0" w:type="auto"/>
            <w:hideMark/>
          </w:tcPr>
          <w:p w14:paraId="7F5DECC4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51511CFA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price</w:t>
            </w:r>
            <w:proofErr w:type="spellEnd"/>
          </w:p>
        </w:tc>
      </w:tr>
      <w:tr w:rsidR="006F6634" w:rsidRPr="006F6634" w14:paraId="38BEF8A5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D893D" w14:textId="77777777" w:rsidR="006F6634" w:rsidRPr="006F6634" w:rsidRDefault="006F6634" w:rsidP="006F6634">
            <w:r w:rsidRPr="006F6634">
              <w:t>201</w:t>
            </w:r>
          </w:p>
        </w:tc>
        <w:tc>
          <w:tcPr>
            <w:tcW w:w="0" w:type="auto"/>
            <w:hideMark/>
          </w:tcPr>
          <w:p w14:paraId="062698E5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Ноутбук Dell</w:t>
            </w:r>
          </w:p>
        </w:tc>
        <w:tc>
          <w:tcPr>
            <w:tcW w:w="0" w:type="auto"/>
            <w:hideMark/>
          </w:tcPr>
          <w:p w14:paraId="11C4315B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Электроника</w:t>
            </w:r>
          </w:p>
        </w:tc>
        <w:tc>
          <w:tcPr>
            <w:tcW w:w="0" w:type="auto"/>
            <w:hideMark/>
          </w:tcPr>
          <w:p w14:paraId="2EA63153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1200.00</w:t>
            </w:r>
          </w:p>
        </w:tc>
      </w:tr>
      <w:tr w:rsidR="006F6634" w:rsidRPr="006F6634" w14:paraId="5002ED0B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5B453" w14:textId="77777777" w:rsidR="006F6634" w:rsidRPr="006F6634" w:rsidRDefault="006F6634" w:rsidP="006F6634">
            <w:r w:rsidRPr="006F6634">
              <w:t>202</w:t>
            </w:r>
          </w:p>
        </w:tc>
        <w:tc>
          <w:tcPr>
            <w:tcW w:w="0" w:type="auto"/>
            <w:hideMark/>
          </w:tcPr>
          <w:p w14:paraId="1FF39A96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Смартфон Samsung</w:t>
            </w:r>
          </w:p>
        </w:tc>
        <w:tc>
          <w:tcPr>
            <w:tcW w:w="0" w:type="auto"/>
            <w:hideMark/>
          </w:tcPr>
          <w:p w14:paraId="5F7E3C70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Электроника</w:t>
            </w:r>
          </w:p>
        </w:tc>
        <w:tc>
          <w:tcPr>
            <w:tcW w:w="0" w:type="auto"/>
            <w:hideMark/>
          </w:tcPr>
          <w:p w14:paraId="08E18DA0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800.00</w:t>
            </w:r>
          </w:p>
        </w:tc>
      </w:tr>
      <w:tr w:rsidR="006F6634" w:rsidRPr="006F6634" w14:paraId="3A6B0388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CA87F" w14:textId="77777777" w:rsidR="006F6634" w:rsidRPr="006F6634" w:rsidRDefault="006F6634" w:rsidP="006F6634">
            <w:r w:rsidRPr="006F6634">
              <w:t>203</w:t>
            </w:r>
          </w:p>
        </w:tc>
        <w:tc>
          <w:tcPr>
            <w:tcW w:w="0" w:type="auto"/>
            <w:hideMark/>
          </w:tcPr>
          <w:p w14:paraId="66E8E06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Книга "Война и мир"</w:t>
            </w:r>
          </w:p>
        </w:tc>
        <w:tc>
          <w:tcPr>
            <w:tcW w:w="0" w:type="auto"/>
            <w:hideMark/>
          </w:tcPr>
          <w:p w14:paraId="0EF4FE0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Книги</w:t>
            </w:r>
          </w:p>
        </w:tc>
        <w:tc>
          <w:tcPr>
            <w:tcW w:w="0" w:type="auto"/>
            <w:hideMark/>
          </w:tcPr>
          <w:p w14:paraId="67C2E22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25.00</w:t>
            </w:r>
          </w:p>
        </w:tc>
      </w:tr>
      <w:tr w:rsidR="006F6634" w:rsidRPr="006F6634" w14:paraId="1B6AD467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33A92" w14:textId="77777777" w:rsidR="006F6634" w:rsidRPr="006F6634" w:rsidRDefault="006F6634" w:rsidP="006F6634">
            <w:r w:rsidRPr="006F6634">
              <w:t>204</w:t>
            </w:r>
          </w:p>
        </w:tc>
        <w:tc>
          <w:tcPr>
            <w:tcW w:w="0" w:type="auto"/>
            <w:hideMark/>
          </w:tcPr>
          <w:p w14:paraId="7D9AB56C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Шарф шерстяной</w:t>
            </w:r>
          </w:p>
        </w:tc>
        <w:tc>
          <w:tcPr>
            <w:tcW w:w="0" w:type="auto"/>
            <w:hideMark/>
          </w:tcPr>
          <w:p w14:paraId="332EEDE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Одежда</w:t>
            </w:r>
          </w:p>
        </w:tc>
        <w:tc>
          <w:tcPr>
            <w:tcW w:w="0" w:type="auto"/>
            <w:hideMark/>
          </w:tcPr>
          <w:p w14:paraId="2A690ED5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40.00</w:t>
            </w:r>
          </w:p>
        </w:tc>
      </w:tr>
      <w:tr w:rsidR="006F6634" w:rsidRPr="006F6634" w14:paraId="1089134C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330C8" w14:textId="77777777" w:rsidR="006F6634" w:rsidRPr="006F6634" w:rsidRDefault="006F6634" w:rsidP="006F6634">
            <w:r w:rsidRPr="006F6634">
              <w:t>205</w:t>
            </w:r>
          </w:p>
        </w:tc>
        <w:tc>
          <w:tcPr>
            <w:tcW w:w="0" w:type="auto"/>
            <w:hideMark/>
          </w:tcPr>
          <w:p w14:paraId="34535FCB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Телевизор LG</w:t>
            </w:r>
          </w:p>
        </w:tc>
        <w:tc>
          <w:tcPr>
            <w:tcW w:w="0" w:type="auto"/>
            <w:hideMark/>
          </w:tcPr>
          <w:p w14:paraId="7D8EC163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Электроника</w:t>
            </w:r>
          </w:p>
        </w:tc>
        <w:tc>
          <w:tcPr>
            <w:tcW w:w="0" w:type="auto"/>
            <w:hideMark/>
          </w:tcPr>
          <w:p w14:paraId="689E009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1500.00</w:t>
            </w:r>
          </w:p>
        </w:tc>
      </w:tr>
      <w:tr w:rsidR="006F6634" w:rsidRPr="006F6634" w14:paraId="60BF02CB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602CD" w14:textId="77777777" w:rsidR="006F6634" w:rsidRPr="006F6634" w:rsidRDefault="006F6634" w:rsidP="006F6634">
            <w:r w:rsidRPr="006F6634">
              <w:t>206</w:t>
            </w:r>
          </w:p>
        </w:tc>
        <w:tc>
          <w:tcPr>
            <w:tcW w:w="0" w:type="auto"/>
            <w:hideMark/>
          </w:tcPr>
          <w:p w14:paraId="62967B8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Футболка с логотипом</w:t>
            </w:r>
          </w:p>
        </w:tc>
        <w:tc>
          <w:tcPr>
            <w:tcW w:w="0" w:type="auto"/>
            <w:hideMark/>
          </w:tcPr>
          <w:p w14:paraId="420D5956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Одежда</w:t>
            </w:r>
          </w:p>
        </w:tc>
        <w:tc>
          <w:tcPr>
            <w:tcW w:w="0" w:type="auto"/>
            <w:hideMark/>
          </w:tcPr>
          <w:p w14:paraId="1528FEA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15.00</w:t>
            </w:r>
          </w:p>
        </w:tc>
      </w:tr>
      <w:tr w:rsidR="006F6634" w:rsidRPr="006F6634" w14:paraId="3671745E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B1EAF" w14:textId="77777777" w:rsidR="006F6634" w:rsidRPr="006F6634" w:rsidRDefault="006F6634" w:rsidP="006F6634">
            <w:r w:rsidRPr="006F6634">
              <w:t>207</w:t>
            </w:r>
          </w:p>
        </w:tc>
        <w:tc>
          <w:tcPr>
            <w:tcW w:w="0" w:type="auto"/>
            <w:hideMark/>
          </w:tcPr>
          <w:p w14:paraId="6334D97E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 xml:space="preserve">Сковорода </w:t>
            </w:r>
            <w:proofErr w:type="spellStart"/>
            <w:r w:rsidRPr="006F6634">
              <w:t>Tefal</w:t>
            </w:r>
            <w:proofErr w:type="spellEnd"/>
          </w:p>
        </w:tc>
        <w:tc>
          <w:tcPr>
            <w:tcW w:w="0" w:type="auto"/>
            <w:hideMark/>
          </w:tcPr>
          <w:p w14:paraId="7D88A045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Кухонные товары</w:t>
            </w:r>
          </w:p>
        </w:tc>
        <w:tc>
          <w:tcPr>
            <w:tcW w:w="0" w:type="auto"/>
            <w:hideMark/>
          </w:tcPr>
          <w:p w14:paraId="7D796DA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35.00</w:t>
            </w:r>
          </w:p>
        </w:tc>
      </w:tr>
      <w:tr w:rsidR="006F6634" w:rsidRPr="006F6634" w14:paraId="5517CFFD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A10FE" w14:textId="77777777" w:rsidR="006F6634" w:rsidRPr="006F6634" w:rsidRDefault="006F6634" w:rsidP="006F6634">
            <w:r w:rsidRPr="006F6634">
              <w:t>208</w:t>
            </w:r>
          </w:p>
        </w:tc>
        <w:tc>
          <w:tcPr>
            <w:tcW w:w="0" w:type="auto"/>
            <w:hideMark/>
          </w:tcPr>
          <w:p w14:paraId="00BAA7C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Спортивные кроссовки</w:t>
            </w:r>
          </w:p>
        </w:tc>
        <w:tc>
          <w:tcPr>
            <w:tcW w:w="0" w:type="auto"/>
            <w:hideMark/>
          </w:tcPr>
          <w:p w14:paraId="13C27BE5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Обувь</w:t>
            </w:r>
          </w:p>
        </w:tc>
        <w:tc>
          <w:tcPr>
            <w:tcW w:w="0" w:type="auto"/>
            <w:hideMark/>
          </w:tcPr>
          <w:p w14:paraId="2717BF6F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90.00</w:t>
            </w:r>
          </w:p>
        </w:tc>
      </w:tr>
    </w:tbl>
    <w:p w14:paraId="58C99C79" w14:textId="77777777" w:rsidR="006F6634" w:rsidRPr="00516198" w:rsidRDefault="006F6634" w:rsidP="00516198">
      <w:pPr>
        <w:rPr>
          <w:b/>
          <w:bCs/>
        </w:rPr>
      </w:pPr>
    </w:p>
    <w:tbl>
      <w:tblPr>
        <w:tblStyle w:val="-1"/>
        <w:tblpPr w:leftFromText="180" w:rightFromText="180" w:vertAnchor="text" w:horzAnchor="margin" w:tblpXSpec="center" w:tblpY="414"/>
        <w:tblW w:w="10918" w:type="dxa"/>
        <w:tblLook w:val="04A0" w:firstRow="1" w:lastRow="0" w:firstColumn="1" w:lastColumn="0" w:noHBand="0" w:noVBand="1"/>
      </w:tblPr>
      <w:tblGrid>
        <w:gridCol w:w="1216"/>
        <w:gridCol w:w="1670"/>
        <w:gridCol w:w="1523"/>
        <w:gridCol w:w="1822"/>
        <w:gridCol w:w="1996"/>
        <w:gridCol w:w="1490"/>
        <w:gridCol w:w="1201"/>
      </w:tblGrid>
      <w:tr w:rsidR="006F6634" w:rsidRPr="006F6634" w14:paraId="194986B5" w14:textId="77777777" w:rsidTr="006F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B1E78" w14:textId="77777777" w:rsidR="006F6634" w:rsidRPr="006F6634" w:rsidRDefault="006F6634" w:rsidP="006F6634">
            <w:proofErr w:type="spellStart"/>
            <w:r w:rsidRPr="006F6634"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087CBBBC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343AE27B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520F5197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30B9DD95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delivery_status</w:t>
            </w:r>
            <w:proofErr w:type="spellEnd"/>
          </w:p>
        </w:tc>
        <w:tc>
          <w:tcPr>
            <w:tcW w:w="0" w:type="auto"/>
            <w:hideMark/>
          </w:tcPr>
          <w:p w14:paraId="65765ACB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08860A65" w14:textId="77777777" w:rsidR="006F6634" w:rsidRPr="006F6634" w:rsidRDefault="006F6634" w:rsidP="006F6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6634">
              <w:t>quantity</w:t>
            </w:r>
            <w:proofErr w:type="spellEnd"/>
          </w:p>
        </w:tc>
      </w:tr>
      <w:tr w:rsidR="006F6634" w:rsidRPr="006F6634" w14:paraId="2ECB46C4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18234" w14:textId="77777777" w:rsidR="006F6634" w:rsidRPr="006F6634" w:rsidRDefault="006F6634" w:rsidP="006F6634">
            <w:r w:rsidRPr="006F6634">
              <w:t>1</w:t>
            </w:r>
          </w:p>
        </w:tc>
        <w:tc>
          <w:tcPr>
            <w:tcW w:w="0" w:type="auto"/>
            <w:hideMark/>
          </w:tcPr>
          <w:p w14:paraId="7EACE46C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101</w:t>
            </w:r>
          </w:p>
        </w:tc>
        <w:tc>
          <w:tcPr>
            <w:tcW w:w="0" w:type="auto"/>
            <w:hideMark/>
          </w:tcPr>
          <w:p w14:paraId="49C3F3C7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2023-01-15</w:t>
            </w:r>
          </w:p>
        </w:tc>
        <w:tc>
          <w:tcPr>
            <w:tcW w:w="0" w:type="auto"/>
            <w:hideMark/>
          </w:tcPr>
          <w:p w14:paraId="7D6BEC8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250.00</w:t>
            </w:r>
          </w:p>
        </w:tc>
        <w:tc>
          <w:tcPr>
            <w:tcW w:w="0" w:type="auto"/>
            <w:hideMark/>
          </w:tcPr>
          <w:p w14:paraId="305E3C6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Ожидает доставки</w:t>
            </w:r>
          </w:p>
        </w:tc>
        <w:tc>
          <w:tcPr>
            <w:tcW w:w="0" w:type="auto"/>
            <w:hideMark/>
          </w:tcPr>
          <w:p w14:paraId="2A40265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201</w:t>
            </w:r>
          </w:p>
        </w:tc>
        <w:tc>
          <w:tcPr>
            <w:tcW w:w="0" w:type="auto"/>
            <w:hideMark/>
          </w:tcPr>
          <w:p w14:paraId="7A0BB92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</w:t>
            </w:r>
          </w:p>
        </w:tc>
      </w:tr>
      <w:tr w:rsidR="006F6634" w:rsidRPr="006F6634" w14:paraId="07149B4F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6A432" w14:textId="77777777" w:rsidR="006F6634" w:rsidRPr="006F6634" w:rsidRDefault="006F6634" w:rsidP="006F6634">
            <w:r w:rsidRPr="006F6634">
              <w:t>2</w:t>
            </w:r>
          </w:p>
        </w:tc>
        <w:tc>
          <w:tcPr>
            <w:tcW w:w="0" w:type="auto"/>
            <w:hideMark/>
          </w:tcPr>
          <w:p w14:paraId="47B5E795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102</w:t>
            </w:r>
          </w:p>
        </w:tc>
        <w:tc>
          <w:tcPr>
            <w:tcW w:w="0" w:type="auto"/>
            <w:hideMark/>
          </w:tcPr>
          <w:p w14:paraId="28821BAB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2023-02-03</w:t>
            </w:r>
          </w:p>
        </w:tc>
        <w:tc>
          <w:tcPr>
            <w:tcW w:w="0" w:type="auto"/>
            <w:hideMark/>
          </w:tcPr>
          <w:p w14:paraId="226C2F1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150.00</w:t>
            </w:r>
          </w:p>
        </w:tc>
        <w:tc>
          <w:tcPr>
            <w:tcW w:w="0" w:type="auto"/>
            <w:hideMark/>
          </w:tcPr>
          <w:p w14:paraId="2B5823A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Доставлено</w:t>
            </w:r>
          </w:p>
        </w:tc>
        <w:tc>
          <w:tcPr>
            <w:tcW w:w="0" w:type="auto"/>
            <w:hideMark/>
          </w:tcPr>
          <w:p w14:paraId="6F5CBFBE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203</w:t>
            </w:r>
          </w:p>
        </w:tc>
        <w:tc>
          <w:tcPr>
            <w:tcW w:w="0" w:type="auto"/>
            <w:hideMark/>
          </w:tcPr>
          <w:p w14:paraId="5434C273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</w:t>
            </w:r>
          </w:p>
        </w:tc>
      </w:tr>
      <w:tr w:rsidR="006F6634" w:rsidRPr="006F6634" w14:paraId="18349D81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6DDE5" w14:textId="77777777" w:rsidR="006F6634" w:rsidRPr="006F6634" w:rsidRDefault="006F6634" w:rsidP="006F6634">
            <w:r w:rsidRPr="006F6634">
              <w:t>3</w:t>
            </w:r>
          </w:p>
        </w:tc>
        <w:tc>
          <w:tcPr>
            <w:tcW w:w="0" w:type="auto"/>
            <w:hideMark/>
          </w:tcPr>
          <w:p w14:paraId="02CB7CE0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103</w:t>
            </w:r>
          </w:p>
        </w:tc>
        <w:tc>
          <w:tcPr>
            <w:tcW w:w="0" w:type="auto"/>
            <w:hideMark/>
          </w:tcPr>
          <w:p w14:paraId="53825951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2023-03-20</w:t>
            </w:r>
          </w:p>
        </w:tc>
        <w:tc>
          <w:tcPr>
            <w:tcW w:w="0" w:type="auto"/>
            <w:hideMark/>
          </w:tcPr>
          <w:p w14:paraId="4AA95E41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500.00</w:t>
            </w:r>
          </w:p>
        </w:tc>
        <w:tc>
          <w:tcPr>
            <w:tcW w:w="0" w:type="auto"/>
            <w:hideMark/>
          </w:tcPr>
          <w:p w14:paraId="5E91CEAF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Ожидает доставки</w:t>
            </w:r>
          </w:p>
        </w:tc>
        <w:tc>
          <w:tcPr>
            <w:tcW w:w="0" w:type="auto"/>
            <w:hideMark/>
          </w:tcPr>
          <w:p w14:paraId="1AB2FF1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</w:t>
            </w:r>
          </w:p>
        </w:tc>
        <w:tc>
          <w:tcPr>
            <w:tcW w:w="0" w:type="auto"/>
            <w:hideMark/>
          </w:tcPr>
          <w:p w14:paraId="5FF013CE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3</w:t>
            </w:r>
          </w:p>
        </w:tc>
      </w:tr>
      <w:tr w:rsidR="006F6634" w:rsidRPr="006F6634" w14:paraId="417C2017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B2545" w14:textId="77777777" w:rsidR="006F6634" w:rsidRPr="006F6634" w:rsidRDefault="006F6634" w:rsidP="006F6634">
            <w:r w:rsidRPr="006F6634">
              <w:t>4</w:t>
            </w:r>
          </w:p>
        </w:tc>
        <w:tc>
          <w:tcPr>
            <w:tcW w:w="0" w:type="auto"/>
            <w:hideMark/>
          </w:tcPr>
          <w:p w14:paraId="3621A5E1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101</w:t>
            </w:r>
          </w:p>
        </w:tc>
        <w:tc>
          <w:tcPr>
            <w:tcW w:w="0" w:type="auto"/>
            <w:hideMark/>
          </w:tcPr>
          <w:p w14:paraId="43E56C1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2023-04-10</w:t>
            </w:r>
          </w:p>
        </w:tc>
        <w:tc>
          <w:tcPr>
            <w:tcW w:w="0" w:type="auto"/>
            <w:hideMark/>
          </w:tcPr>
          <w:p w14:paraId="5370E03C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75.00</w:t>
            </w:r>
          </w:p>
        </w:tc>
        <w:tc>
          <w:tcPr>
            <w:tcW w:w="0" w:type="auto"/>
            <w:hideMark/>
          </w:tcPr>
          <w:p w14:paraId="2C573FE1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Доставлено</w:t>
            </w:r>
          </w:p>
        </w:tc>
        <w:tc>
          <w:tcPr>
            <w:tcW w:w="0" w:type="auto"/>
            <w:hideMark/>
          </w:tcPr>
          <w:p w14:paraId="2A3A6BAA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204</w:t>
            </w:r>
          </w:p>
        </w:tc>
        <w:tc>
          <w:tcPr>
            <w:tcW w:w="0" w:type="auto"/>
            <w:hideMark/>
          </w:tcPr>
          <w:p w14:paraId="1E4112D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</w:t>
            </w:r>
          </w:p>
        </w:tc>
      </w:tr>
      <w:tr w:rsidR="006F6634" w:rsidRPr="006F6634" w14:paraId="764737E1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7DA5C" w14:textId="77777777" w:rsidR="006F6634" w:rsidRPr="006F6634" w:rsidRDefault="006F6634" w:rsidP="006F6634">
            <w:r w:rsidRPr="006F6634">
              <w:t>5</w:t>
            </w:r>
          </w:p>
        </w:tc>
        <w:tc>
          <w:tcPr>
            <w:tcW w:w="0" w:type="auto"/>
            <w:hideMark/>
          </w:tcPr>
          <w:p w14:paraId="46B0EA9E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104</w:t>
            </w:r>
          </w:p>
        </w:tc>
        <w:tc>
          <w:tcPr>
            <w:tcW w:w="0" w:type="auto"/>
            <w:hideMark/>
          </w:tcPr>
          <w:p w14:paraId="0C25782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2023-05-08</w:t>
            </w:r>
          </w:p>
        </w:tc>
        <w:tc>
          <w:tcPr>
            <w:tcW w:w="0" w:type="auto"/>
            <w:hideMark/>
          </w:tcPr>
          <w:p w14:paraId="147F585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300.00</w:t>
            </w:r>
          </w:p>
        </w:tc>
        <w:tc>
          <w:tcPr>
            <w:tcW w:w="0" w:type="auto"/>
            <w:hideMark/>
          </w:tcPr>
          <w:p w14:paraId="746C07B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Доставлено</w:t>
            </w:r>
          </w:p>
        </w:tc>
        <w:tc>
          <w:tcPr>
            <w:tcW w:w="0" w:type="auto"/>
            <w:hideMark/>
          </w:tcPr>
          <w:p w14:paraId="6F70238F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201</w:t>
            </w:r>
          </w:p>
        </w:tc>
        <w:tc>
          <w:tcPr>
            <w:tcW w:w="0" w:type="auto"/>
            <w:hideMark/>
          </w:tcPr>
          <w:p w14:paraId="3C11145E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</w:t>
            </w:r>
          </w:p>
        </w:tc>
      </w:tr>
      <w:tr w:rsidR="006F6634" w:rsidRPr="006F6634" w14:paraId="03AFFC35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7BBDC" w14:textId="77777777" w:rsidR="006F6634" w:rsidRPr="006F6634" w:rsidRDefault="006F6634" w:rsidP="006F6634">
            <w:r w:rsidRPr="006F6634">
              <w:t>6</w:t>
            </w:r>
          </w:p>
        </w:tc>
        <w:tc>
          <w:tcPr>
            <w:tcW w:w="0" w:type="auto"/>
            <w:hideMark/>
          </w:tcPr>
          <w:p w14:paraId="662EA9FB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103</w:t>
            </w:r>
          </w:p>
        </w:tc>
        <w:tc>
          <w:tcPr>
            <w:tcW w:w="0" w:type="auto"/>
            <w:hideMark/>
          </w:tcPr>
          <w:p w14:paraId="273BF1D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2023-06-15</w:t>
            </w:r>
          </w:p>
        </w:tc>
        <w:tc>
          <w:tcPr>
            <w:tcW w:w="0" w:type="auto"/>
            <w:hideMark/>
          </w:tcPr>
          <w:p w14:paraId="41B91E3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100.00</w:t>
            </w:r>
          </w:p>
        </w:tc>
        <w:tc>
          <w:tcPr>
            <w:tcW w:w="0" w:type="auto"/>
            <w:hideMark/>
          </w:tcPr>
          <w:p w14:paraId="75C919C4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Доставлено</w:t>
            </w:r>
          </w:p>
        </w:tc>
        <w:tc>
          <w:tcPr>
            <w:tcW w:w="0" w:type="auto"/>
            <w:hideMark/>
          </w:tcPr>
          <w:p w14:paraId="3EEE62B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206</w:t>
            </w:r>
          </w:p>
        </w:tc>
        <w:tc>
          <w:tcPr>
            <w:tcW w:w="0" w:type="auto"/>
            <w:hideMark/>
          </w:tcPr>
          <w:p w14:paraId="5A4E2A0C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</w:t>
            </w:r>
          </w:p>
        </w:tc>
      </w:tr>
      <w:tr w:rsidR="006F6634" w:rsidRPr="006F6634" w14:paraId="7B358084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B3BAC" w14:textId="77777777" w:rsidR="006F6634" w:rsidRPr="006F6634" w:rsidRDefault="006F6634" w:rsidP="006F6634">
            <w:r w:rsidRPr="006F6634">
              <w:t>7</w:t>
            </w:r>
          </w:p>
        </w:tc>
        <w:tc>
          <w:tcPr>
            <w:tcW w:w="0" w:type="auto"/>
            <w:hideMark/>
          </w:tcPr>
          <w:p w14:paraId="59DCF4B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102</w:t>
            </w:r>
          </w:p>
        </w:tc>
        <w:tc>
          <w:tcPr>
            <w:tcW w:w="0" w:type="auto"/>
            <w:hideMark/>
          </w:tcPr>
          <w:p w14:paraId="0CA542B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2023-07-22</w:t>
            </w:r>
          </w:p>
        </w:tc>
        <w:tc>
          <w:tcPr>
            <w:tcW w:w="0" w:type="auto"/>
            <w:hideMark/>
          </w:tcPr>
          <w:p w14:paraId="3AFE04DB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35.00</w:t>
            </w:r>
          </w:p>
        </w:tc>
        <w:tc>
          <w:tcPr>
            <w:tcW w:w="0" w:type="auto"/>
            <w:hideMark/>
          </w:tcPr>
          <w:p w14:paraId="3E0D283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Ожидает доставки</w:t>
            </w:r>
          </w:p>
        </w:tc>
        <w:tc>
          <w:tcPr>
            <w:tcW w:w="0" w:type="auto"/>
            <w:hideMark/>
          </w:tcPr>
          <w:p w14:paraId="19CD8E78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207</w:t>
            </w:r>
          </w:p>
        </w:tc>
        <w:tc>
          <w:tcPr>
            <w:tcW w:w="0" w:type="auto"/>
            <w:hideMark/>
          </w:tcPr>
          <w:p w14:paraId="7DDF510E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</w:t>
            </w:r>
          </w:p>
        </w:tc>
      </w:tr>
      <w:tr w:rsidR="006F6634" w:rsidRPr="006F6634" w14:paraId="76FFA4AE" w14:textId="77777777" w:rsidTr="006F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040A9" w14:textId="77777777" w:rsidR="006F6634" w:rsidRPr="006F6634" w:rsidRDefault="006F6634" w:rsidP="006F6634">
            <w:r w:rsidRPr="006F6634">
              <w:t>8</w:t>
            </w:r>
          </w:p>
        </w:tc>
        <w:tc>
          <w:tcPr>
            <w:tcW w:w="0" w:type="auto"/>
            <w:hideMark/>
          </w:tcPr>
          <w:p w14:paraId="0F0D8537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101</w:t>
            </w:r>
          </w:p>
        </w:tc>
        <w:tc>
          <w:tcPr>
            <w:tcW w:w="0" w:type="auto"/>
            <w:hideMark/>
          </w:tcPr>
          <w:p w14:paraId="14BC3F16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2023-08-10</w:t>
            </w:r>
          </w:p>
        </w:tc>
        <w:tc>
          <w:tcPr>
            <w:tcW w:w="0" w:type="auto"/>
            <w:hideMark/>
          </w:tcPr>
          <w:p w14:paraId="14CCFA00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180.00</w:t>
            </w:r>
          </w:p>
        </w:tc>
        <w:tc>
          <w:tcPr>
            <w:tcW w:w="0" w:type="auto"/>
            <w:hideMark/>
          </w:tcPr>
          <w:p w14:paraId="169F7EA9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Ожидает доставки</w:t>
            </w:r>
          </w:p>
        </w:tc>
        <w:tc>
          <w:tcPr>
            <w:tcW w:w="0" w:type="auto"/>
            <w:hideMark/>
          </w:tcPr>
          <w:p w14:paraId="7FCAD6C2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208</w:t>
            </w:r>
          </w:p>
        </w:tc>
        <w:tc>
          <w:tcPr>
            <w:tcW w:w="0" w:type="auto"/>
            <w:hideMark/>
          </w:tcPr>
          <w:p w14:paraId="239DC79D" w14:textId="77777777" w:rsidR="006F6634" w:rsidRPr="006F6634" w:rsidRDefault="006F6634" w:rsidP="006F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634">
              <w:t>2</w:t>
            </w:r>
          </w:p>
        </w:tc>
      </w:tr>
    </w:tbl>
    <w:p w14:paraId="1A373337" w14:textId="4ED19E1A" w:rsidR="006F6634" w:rsidRPr="006F6634" w:rsidRDefault="00516198" w:rsidP="006F6634">
      <w:pPr>
        <w:rPr>
          <w:b/>
          <w:bCs/>
        </w:rPr>
      </w:pPr>
      <w:r w:rsidRPr="00516198">
        <w:rPr>
          <w:b/>
          <w:bCs/>
        </w:rPr>
        <w:t>Таблица "Заказы":</w:t>
      </w:r>
    </w:p>
    <w:p w14:paraId="553A5E7F" w14:textId="52BC422E" w:rsidR="009A065C" w:rsidRDefault="00E3314D" w:rsidP="009A065C">
      <w:pPr>
        <w:pStyle w:val="1"/>
      </w:pPr>
      <w:bookmarkStart w:id="4" w:name="_Toc142945740"/>
      <w:r w:rsidRPr="00B934A6">
        <w:lastRenderedPageBreak/>
        <w:t>Задание</w:t>
      </w:r>
      <w:r>
        <w:t xml:space="preserve"> 2. Основные операции с таблицами</w:t>
      </w:r>
      <w:r w:rsidR="009A065C">
        <w:t>. Создание таблицы</w:t>
      </w:r>
      <w:bookmarkEnd w:id="4"/>
    </w:p>
    <w:p w14:paraId="1B43CBA9" w14:textId="3E8A47E7" w:rsidR="009A065C" w:rsidRDefault="009A065C" w:rsidP="009A065C">
      <w:pPr>
        <w:ind w:firstLine="708"/>
      </w:pPr>
      <w:r w:rsidRPr="009A065C">
        <w:t xml:space="preserve">Вам </w:t>
      </w:r>
      <w:r w:rsidR="00A727F8">
        <w:t>необходимо</w:t>
      </w:r>
      <w:r w:rsidRPr="009A065C">
        <w:t xml:space="preserve"> создать базу данных, состоящую из нескольких таблиц, и наложить на них различные ограничения. Для этого используйте язык SQL. Ваша база данных будет хранить информацию о товарах, заказах</w:t>
      </w:r>
      <w:r w:rsidR="00A727F8" w:rsidRPr="00A727F8">
        <w:t>,</w:t>
      </w:r>
      <w:r w:rsidRPr="009A065C">
        <w:t xml:space="preserve"> клиентах</w:t>
      </w:r>
      <w:r w:rsidR="00A727F8">
        <w:t xml:space="preserve"> и ту информацию, которую вы вынесли в отдельные сущности в ходе нормализации</w:t>
      </w:r>
      <w:r w:rsidRPr="009A065C">
        <w:t>.</w:t>
      </w:r>
    </w:p>
    <w:p w14:paraId="2DB5EA90" w14:textId="77777777" w:rsidR="00BF27A6" w:rsidRPr="00BF27A6" w:rsidRDefault="00BF27A6" w:rsidP="00BF27A6">
      <w:pPr>
        <w:pStyle w:val="a3"/>
        <w:numPr>
          <w:ilvl w:val="0"/>
          <w:numId w:val="8"/>
        </w:numPr>
      </w:pPr>
      <w:r w:rsidRPr="00BF27A6">
        <w:t>Создайте таблицу "Товары" (</w:t>
      </w:r>
      <w:proofErr w:type="spellStart"/>
      <w:r w:rsidRPr="00BF27A6">
        <w:t>products</w:t>
      </w:r>
      <w:proofErr w:type="spellEnd"/>
      <w:r w:rsidRPr="00BF27A6">
        <w:t>) с полями:</w:t>
      </w:r>
    </w:p>
    <w:p w14:paraId="36F46D01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product_id</w:t>
      </w:r>
      <w:proofErr w:type="spellEnd"/>
      <w:r w:rsidRPr="00BF27A6">
        <w:t xml:space="preserve"> - уникальный идентификатор товара (целое число, автоинкрементное).</w:t>
      </w:r>
    </w:p>
    <w:p w14:paraId="5A069F45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product_name</w:t>
      </w:r>
      <w:proofErr w:type="spellEnd"/>
      <w:r w:rsidRPr="00BF27A6">
        <w:t xml:space="preserve"> - название товара (текстовое поле, не более 100 символов, обязательное поле).</w:t>
      </w:r>
    </w:p>
    <w:p w14:paraId="4B190716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category_id</w:t>
      </w:r>
      <w:proofErr w:type="spellEnd"/>
      <w:r w:rsidRPr="00BF27A6">
        <w:t xml:space="preserve"> - внешний ключ, ссылается на </w:t>
      </w:r>
      <w:proofErr w:type="spellStart"/>
      <w:r w:rsidRPr="00BF27A6">
        <w:t>category_id</w:t>
      </w:r>
      <w:proofErr w:type="spellEnd"/>
      <w:r w:rsidRPr="00BF27A6">
        <w:t xml:space="preserve"> таблицы "Категории товаров".</w:t>
      </w:r>
    </w:p>
    <w:p w14:paraId="1A31BBD9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price</w:t>
      </w:r>
      <w:proofErr w:type="spellEnd"/>
      <w:r w:rsidRPr="00BF27A6">
        <w:t xml:space="preserve"> - цена товара (число с плавающей точкой, обязательное поле).</w:t>
      </w:r>
    </w:p>
    <w:p w14:paraId="01003A0B" w14:textId="77777777" w:rsidR="00BF27A6" w:rsidRPr="00BF27A6" w:rsidRDefault="00BF27A6" w:rsidP="00BF27A6">
      <w:pPr>
        <w:pStyle w:val="a3"/>
        <w:numPr>
          <w:ilvl w:val="0"/>
          <w:numId w:val="8"/>
        </w:numPr>
      </w:pPr>
      <w:r w:rsidRPr="00BF27A6">
        <w:t>Создайте таблицу "Заказы" (</w:t>
      </w:r>
      <w:proofErr w:type="spellStart"/>
      <w:r w:rsidRPr="00BF27A6">
        <w:t>orders</w:t>
      </w:r>
      <w:proofErr w:type="spellEnd"/>
      <w:r w:rsidRPr="00BF27A6">
        <w:t>) с полями:</w:t>
      </w:r>
    </w:p>
    <w:p w14:paraId="00BF730B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order_id</w:t>
      </w:r>
      <w:proofErr w:type="spellEnd"/>
      <w:r w:rsidRPr="00BF27A6">
        <w:t xml:space="preserve"> - уникальный идентификатор заказа (целое число, автоинкрементное).</w:t>
      </w:r>
    </w:p>
    <w:p w14:paraId="4BAD2591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customer_id</w:t>
      </w:r>
      <w:proofErr w:type="spellEnd"/>
      <w:r w:rsidRPr="00BF27A6">
        <w:t xml:space="preserve"> - внешний ключ, ссылается на </w:t>
      </w:r>
      <w:proofErr w:type="spellStart"/>
      <w:r w:rsidRPr="00BF27A6">
        <w:t>customer_id</w:t>
      </w:r>
      <w:proofErr w:type="spellEnd"/>
      <w:r w:rsidRPr="00BF27A6">
        <w:t xml:space="preserve"> таблицы "Клиенты".</w:t>
      </w:r>
    </w:p>
    <w:p w14:paraId="4C871655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order_date</w:t>
      </w:r>
      <w:proofErr w:type="spellEnd"/>
      <w:r w:rsidRPr="00BF27A6">
        <w:t xml:space="preserve"> - дата заказа (дата и время, обязательное поле).</w:t>
      </w:r>
    </w:p>
    <w:p w14:paraId="7570A69F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total_amount</w:t>
      </w:r>
      <w:proofErr w:type="spellEnd"/>
      <w:r w:rsidRPr="00BF27A6">
        <w:t xml:space="preserve"> - общая сумма заказа (число с плавающей точкой, обязательное поле).</w:t>
      </w:r>
    </w:p>
    <w:p w14:paraId="7DB5299A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delivery_status_id</w:t>
      </w:r>
      <w:proofErr w:type="spellEnd"/>
      <w:r w:rsidRPr="00BF27A6">
        <w:t xml:space="preserve"> - внешний ключ, ссылается на </w:t>
      </w:r>
      <w:proofErr w:type="spellStart"/>
      <w:r w:rsidRPr="00BF27A6">
        <w:t>delivery_status_id</w:t>
      </w:r>
      <w:proofErr w:type="spellEnd"/>
      <w:r w:rsidRPr="00BF27A6">
        <w:t xml:space="preserve"> таблицы "Статусы доставки".</w:t>
      </w:r>
    </w:p>
    <w:p w14:paraId="2A0A054A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product_id</w:t>
      </w:r>
      <w:proofErr w:type="spellEnd"/>
      <w:r w:rsidRPr="00BF27A6">
        <w:t xml:space="preserve"> - внешний ключ, ссылается на </w:t>
      </w:r>
      <w:proofErr w:type="spellStart"/>
      <w:r w:rsidRPr="00BF27A6">
        <w:t>product_id</w:t>
      </w:r>
      <w:proofErr w:type="spellEnd"/>
      <w:r w:rsidRPr="00BF27A6">
        <w:t xml:space="preserve"> таблицы "Товары".</w:t>
      </w:r>
    </w:p>
    <w:p w14:paraId="5D79A399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quantity</w:t>
      </w:r>
      <w:proofErr w:type="spellEnd"/>
      <w:r w:rsidRPr="00BF27A6">
        <w:t xml:space="preserve"> - количество товара в заказе (целое число, положительное, обязательное поле).</w:t>
      </w:r>
    </w:p>
    <w:p w14:paraId="1E861BDF" w14:textId="77777777" w:rsidR="00BF27A6" w:rsidRPr="00BF27A6" w:rsidRDefault="00BF27A6" w:rsidP="00BF27A6">
      <w:pPr>
        <w:pStyle w:val="a3"/>
        <w:numPr>
          <w:ilvl w:val="0"/>
          <w:numId w:val="8"/>
        </w:numPr>
      </w:pPr>
      <w:r w:rsidRPr="00BF27A6">
        <w:t>Создайте таблицу "Клиенты" (</w:t>
      </w:r>
      <w:proofErr w:type="spellStart"/>
      <w:r w:rsidRPr="00BF27A6">
        <w:t>customers</w:t>
      </w:r>
      <w:proofErr w:type="spellEnd"/>
      <w:r w:rsidRPr="00BF27A6">
        <w:t>) с полями:</w:t>
      </w:r>
    </w:p>
    <w:p w14:paraId="19E7F415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customer_id</w:t>
      </w:r>
      <w:proofErr w:type="spellEnd"/>
      <w:r w:rsidRPr="00BF27A6">
        <w:t xml:space="preserve"> - уникальный идентификатор клиента (целое число, автоинкрементное).</w:t>
      </w:r>
    </w:p>
    <w:p w14:paraId="728B9AB3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first_name</w:t>
      </w:r>
      <w:proofErr w:type="spellEnd"/>
      <w:r w:rsidRPr="00BF27A6">
        <w:t xml:space="preserve"> - имя клиента (текстовое поле, не более 50 символов, обязательное поле).</w:t>
      </w:r>
    </w:p>
    <w:p w14:paraId="70BAB365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last_name</w:t>
      </w:r>
      <w:proofErr w:type="spellEnd"/>
      <w:r w:rsidRPr="00BF27A6">
        <w:t xml:space="preserve"> - фамилия клиента (текстовое поле, не более 50 символов, обязательное поле).</w:t>
      </w:r>
    </w:p>
    <w:p w14:paraId="458118F6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lastRenderedPageBreak/>
        <w:t>email</w:t>
      </w:r>
      <w:proofErr w:type="spellEnd"/>
      <w:r w:rsidRPr="00BF27A6">
        <w:t xml:space="preserve"> - электронная почта клиента (текстовое поле, не более 100 символов, обязательное поле).</w:t>
      </w:r>
    </w:p>
    <w:p w14:paraId="04A7652B" w14:textId="77777777" w:rsidR="00BF27A6" w:rsidRPr="00BF27A6" w:rsidRDefault="00BF27A6" w:rsidP="00BF27A6">
      <w:pPr>
        <w:pStyle w:val="a3"/>
        <w:numPr>
          <w:ilvl w:val="1"/>
          <w:numId w:val="8"/>
        </w:numPr>
      </w:pPr>
      <w:proofErr w:type="spellStart"/>
      <w:r w:rsidRPr="00BF27A6">
        <w:t>phone</w:t>
      </w:r>
      <w:proofErr w:type="spellEnd"/>
      <w:r w:rsidRPr="00BF27A6">
        <w:t xml:space="preserve"> - номер телефона клиента (текстовое поле, не более 20 символов, обязательное поле).</w:t>
      </w:r>
    </w:p>
    <w:p w14:paraId="24E0E742" w14:textId="77777777" w:rsidR="00BF27A6" w:rsidRPr="00BF27A6" w:rsidRDefault="00BF27A6" w:rsidP="00BF27A6">
      <w:pPr>
        <w:pStyle w:val="a3"/>
        <w:numPr>
          <w:ilvl w:val="0"/>
          <w:numId w:val="8"/>
        </w:numPr>
      </w:pPr>
      <w:r w:rsidRPr="00BF27A6">
        <w:t>Наложите следующие ограничения на таблицы:</w:t>
      </w:r>
    </w:p>
    <w:p w14:paraId="2710D477" w14:textId="77777777" w:rsidR="00BF27A6" w:rsidRPr="00BF27A6" w:rsidRDefault="00BF27A6" w:rsidP="00BF27A6">
      <w:pPr>
        <w:pStyle w:val="a3"/>
        <w:numPr>
          <w:ilvl w:val="1"/>
          <w:numId w:val="8"/>
        </w:numPr>
      </w:pPr>
      <w:r w:rsidRPr="00BF27A6">
        <w:t xml:space="preserve">В таблице "Заказы" поле </w:t>
      </w:r>
      <w:proofErr w:type="spellStart"/>
      <w:r w:rsidRPr="00BF27A6">
        <w:t>customer_id</w:t>
      </w:r>
      <w:proofErr w:type="spellEnd"/>
      <w:r w:rsidRPr="00BF27A6">
        <w:t xml:space="preserve"> должно ссылаться на существующий </w:t>
      </w:r>
      <w:proofErr w:type="spellStart"/>
      <w:r w:rsidRPr="00BF27A6">
        <w:t>customer_id</w:t>
      </w:r>
      <w:proofErr w:type="spellEnd"/>
      <w:r w:rsidRPr="00BF27A6">
        <w:t xml:space="preserve"> в таблице "Клиенты".</w:t>
      </w:r>
    </w:p>
    <w:p w14:paraId="4787CF9C" w14:textId="77777777" w:rsidR="00BF27A6" w:rsidRPr="00BF27A6" w:rsidRDefault="00BF27A6" w:rsidP="00BF27A6">
      <w:pPr>
        <w:pStyle w:val="a3"/>
        <w:numPr>
          <w:ilvl w:val="1"/>
          <w:numId w:val="8"/>
        </w:numPr>
      </w:pPr>
      <w:r w:rsidRPr="00BF27A6">
        <w:t xml:space="preserve">В таблице "Заказы" поле </w:t>
      </w:r>
      <w:proofErr w:type="spellStart"/>
      <w:r w:rsidRPr="00BF27A6">
        <w:t>product_id</w:t>
      </w:r>
      <w:proofErr w:type="spellEnd"/>
      <w:r w:rsidRPr="00BF27A6">
        <w:t xml:space="preserve"> должно ссылаться на существующий </w:t>
      </w:r>
      <w:proofErr w:type="spellStart"/>
      <w:r w:rsidRPr="00BF27A6">
        <w:t>product_id</w:t>
      </w:r>
      <w:proofErr w:type="spellEnd"/>
      <w:r w:rsidRPr="00BF27A6">
        <w:t xml:space="preserve"> в таблице "Товары".</w:t>
      </w:r>
    </w:p>
    <w:p w14:paraId="7ED6FC7A" w14:textId="58E8B712" w:rsidR="00C55CB8" w:rsidRDefault="00BF27A6" w:rsidP="00C55CB8">
      <w:pPr>
        <w:pStyle w:val="a3"/>
        <w:numPr>
          <w:ilvl w:val="1"/>
          <w:numId w:val="8"/>
        </w:numPr>
      </w:pPr>
      <w:r w:rsidRPr="00BF27A6">
        <w:t xml:space="preserve">В таблице "Заказы" поле </w:t>
      </w:r>
      <w:proofErr w:type="spellStart"/>
      <w:r w:rsidRPr="00BF27A6">
        <w:t>quantity</w:t>
      </w:r>
      <w:proofErr w:type="spellEnd"/>
      <w:r w:rsidRPr="00BF27A6">
        <w:t xml:space="preserve"> должно быть положительным числом.</w:t>
      </w:r>
    </w:p>
    <w:p w14:paraId="72C40188" w14:textId="647BAFFF" w:rsidR="00C55CB8" w:rsidRDefault="00C55CB8">
      <w:pPr>
        <w:jc w:val="left"/>
      </w:pPr>
      <w:r>
        <w:br w:type="page"/>
      </w:r>
    </w:p>
    <w:p w14:paraId="5977B8AD" w14:textId="6276AA91" w:rsidR="00C55CB8" w:rsidRDefault="00C55CB8" w:rsidP="00C55CB8">
      <w:pPr>
        <w:pStyle w:val="1"/>
      </w:pPr>
      <w:bookmarkStart w:id="5" w:name="_Toc142945741"/>
      <w:r w:rsidRPr="00B934A6">
        <w:lastRenderedPageBreak/>
        <w:t>Задание</w:t>
      </w:r>
      <w:r>
        <w:t xml:space="preserve"> </w:t>
      </w:r>
      <w:r w:rsidRPr="00C55CB8">
        <w:t>3</w:t>
      </w:r>
      <w:r>
        <w:t>. Основные операции со строками. Создание записи.</w:t>
      </w:r>
      <w:bookmarkEnd w:id="5"/>
    </w:p>
    <w:p w14:paraId="7D7A7156" w14:textId="09B240AA" w:rsidR="00540DB6" w:rsidRDefault="00C55CB8" w:rsidP="00C55CB8">
      <w:pPr>
        <w:ind w:firstLine="708"/>
      </w:pPr>
      <w:r w:rsidRPr="00C55CB8">
        <w:t>Заполните таблицы данными, как указано в приведенных выше примерах. Убедитесь, что данные корректно соответствуют структуре таблиц и ограничениям.</w:t>
      </w:r>
    </w:p>
    <w:p w14:paraId="16675D94" w14:textId="77777777" w:rsidR="00540DB6" w:rsidRDefault="00540DB6">
      <w:pPr>
        <w:jc w:val="left"/>
      </w:pPr>
      <w:r>
        <w:br w:type="page"/>
      </w:r>
    </w:p>
    <w:p w14:paraId="663E93A0" w14:textId="5CA64140" w:rsidR="00C55CB8" w:rsidRDefault="00540DB6" w:rsidP="006D5303">
      <w:pPr>
        <w:pStyle w:val="1"/>
      </w:pPr>
      <w:bookmarkStart w:id="6" w:name="_Toc142945742"/>
      <w:r>
        <w:lastRenderedPageBreak/>
        <w:t>Задание 4.</w:t>
      </w:r>
      <w:r w:rsidR="000901EF">
        <w:t xml:space="preserve"> Основные операции выборки</w:t>
      </w:r>
      <w:bookmarkEnd w:id="6"/>
    </w:p>
    <w:p w14:paraId="568E0907" w14:textId="77777777" w:rsidR="003B7231" w:rsidRDefault="003B7231" w:rsidP="003B7231">
      <w:pPr>
        <w:pStyle w:val="a3"/>
        <w:numPr>
          <w:ilvl w:val="0"/>
          <w:numId w:val="10"/>
        </w:numPr>
      </w:pPr>
      <w:r w:rsidRPr="003B7231">
        <w:t>Выведите информацию о клиентах, у которых номер телефона заканчивается на "0" или "5".</w:t>
      </w:r>
    </w:p>
    <w:p w14:paraId="766D0BE0" w14:textId="77777777" w:rsidR="003B7231" w:rsidRDefault="003B7231" w:rsidP="003B7231">
      <w:pPr>
        <w:pStyle w:val="a3"/>
        <w:numPr>
          <w:ilvl w:val="0"/>
          <w:numId w:val="10"/>
        </w:numPr>
      </w:pPr>
      <w:r w:rsidRPr="003B7231">
        <w:t>Найдите заказы с суммой заказа больше 200.00 или в статусе "В пути".</w:t>
      </w:r>
    </w:p>
    <w:p w14:paraId="781BB18F" w14:textId="4E75D069" w:rsidR="00C55CB8" w:rsidRDefault="003B7231" w:rsidP="00B60DCF">
      <w:pPr>
        <w:pStyle w:val="a3"/>
        <w:numPr>
          <w:ilvl w:val="0"/>
          <w:numId w:val="10"/>
        </w:numPr>
      </w:pPr>
      <w:r w:rsidRPr="003B7231">
        <w:t>Выведите список товаров из категории "Одежда" или "Обувь" с ценой меньше 50.00.</w:t>
      </w:r>
    </w:p>
    <w:p w14:paraId="2A51CC19" w14:textId="77777777" w:rsidR="00033B42" w:rsidRDefault="00B60DCF" w:rsidP="00033B42">
      <w:pPr>
        <w:pStyle w:val="a3"/>
        <w:numPr>
          <w:ilvl w:val="0"/>
          <w:numId w:val="10"/>
        </w:numPr>
      </w:pPr>
      <w:r w:rsidRPr="00B60DCF">
        <w:t>Выведите информацию о товарах с ценой меньше 30.00 или больше 1000.00.</w:t>
      </w:r>
    </w:p>
    <w:p w14:paraId="0DCB59DE" w14:textId="69113D51" w:rsidR="00033B42" w:rsidRDefault="00033B42" w:rsidP="00033B42">
      <w:pPr>
        <w:pStyle w:val="a3"/>
        <w:numPr>
          <w:ilvl w:val="0"/>
          <w:numId w:val="10"/>
        </w:numPr>
      </w:pPr>
      <w:r w:rsidRPr="00033B42">
        <w:t>Найдите клиентов с именем "Елена" или "Ольга"</w:t>
      </w:r>
      <w:r>
        <w:t>.</w:t>
      </w:r>
    </w:p>
    <w:p w14:paraId="556A4369" w14:textId="4FF05058" w:rsidR="003357E3" w:rsidRDefault="003357E3" w:rsidP="00033B42">
      <w:pPr>
        <w:pStyle w:val="a3"/>
        <w:numPr>
          <w:ilvl w:val="0"/>
          <w:numId w:val="10"/>
        </w:numPr>
      </w:pPr>
      <w:r w:rsidRPr="003357E3">
        <w:t>Выведите список товаров с ценой больше 70.00 или с названием, содержащим слово "шерсть".</w:t>
      </w:r>
    </w:p>
    <w:p w14:paraId="51472EA3" w14:textId="76C9AD54" w:rsidR="00557A9B" w:rsidRPr="00C57623" w:rsidRDefault="00557A9B" w:rsidP="00033B42">
      <w:pPr>
        <w:pStyle w:val="a3"/>
        <w:numPr>
          <w:ilvl w:val="0"/>
          <w:numId w:val="10"/>
        </w:numPr>
      </w:pPr>
      <w:r w:rsidRPr="00C57623">
        <w:t>Выведите информацию о клиентах, у которых фамилия начинается с буквы "С" или "И".</w:t>
      </w:r>
    </w:p>
    <w:p w14:paraId="320B7650" w14:textId="025E4381" w:rsidR="00C57623" w:rsidRDefault="00C57623" w:rsidP="00033B42">
      <w:pPr>
        <w:pStyle w:val="a3"/>
        <w:numPr>
          <w:ilvl w:val="0"/>
          <w:numId w:val="10"/>
        </w:numPr>
      </w:pPr>
      <w:r w:rsidRPr="00C57623">
        <w:t>Найдите товары с ценой меньше 25.00 или больше 100.00 и с категорией "Электроника".</w:t>
      </w:r>
    </w:p>
    <w:p w14:paraId="75505B24" w14:textId="04448FEF" w:rsidR="00335ABC" w:rsidRDefault="00335ABC" w:rsidP="00033B42">
      <w:pPr>
        <w:pStyle w:val="a3"/>
        <w:numPr>
          <w:ilvl w:val="0"/>
          <w:numId w:val="10"/>
        </w:numPr>
      </w:pPr>
      <w:r w:rsidRPr="00335ABC">
        <w:t>Выведите информацию о клиентах, у которых номер телефона начинается на "+1" или "+9".</w:t>
      </w:r>
    </w:p>
    <w:p w14:paraId="6CD952CA" w14:textId="3DD6D6FA" w:rsidR="00BD7770" w:rsidRDefault="00335ABC" w:rsidP="00BD7770">
      <w:pPr>
        <w:pStyle w:val="a3"/>
        <w:numPr>
          <w:ilvl w:val="0"/>
          <w:numId w:val="10"/>
        </w:numPr>
      </w:pPr>
      <w:r w:rsidRPr="00766740">
        <w:t>Найдите заказы с суммой заказа больше 180.00 или в статусе "Доставлено".</w:t>
      </w:r>
    </w:p>
    <w:p w14:paraId="7601F8B4" w14:textId="05AAC76B" w:rsidR="00724EC8" w:rsidRPr="005F5B1B" w:rsidRDefault="005F5B1B" w:rsidP="00BD7770">
      <w:pPr>
        <w:pStyle w:val="a3"/>
        <w:numPr>
          <w:ilvl w:val="0"/>
          <w:numId w:val="10"/>
        </w:numPr>
      </w:pPr>
      <w:r w:rsidRPr="00C0219D">
        <w:t>Выведите список товаров категории "Электроника".</w:t>
      </w:r>
    </w:p>
    <w:p w14:paraId="03B0FC7C" w14:textId="332EA987" w:rsidR="005F5B1B" w:rsidRPr="005F5B1B" w:rsidRDefault="005F5B1B" w:rsidP="00BD7770">
      <w:pPr>
        <w:pStyle w:val="a3"/>
        <w:numPr>
          <w:ilvl w:val="0"/>
          <w:numId w:val="10"/>
        </w:numPr>
      </w:pPr>
      <w:r w:rsidRPr="00C0219D">
        <w:t>Выведите т</w:t>
      </w:r>
      <w:r w:rsidRPr="00C0219D">
        <w:t>овары из категории "Одежда" или "Обувь"</w:t>
      </w:r>
      <w:r w:rsidRPr="00C0219D">
        <w:t>.</w:t>
      </w:r>
    </w:p>
    <w:p w14:paraId="581491E8" w14:textId="202A7790" w:rsidR="005F5B1B" w:rsidRPr="00335ABC" w:rsidRDefault="005F5B1B" w:rsidP="00BD7770">
      <w:pPr>
        <w:pStyle w:val="a3"/>
        <w:numPr>
          <w:ilvl w:val="0"/>
          <w:numId w:val="10"/>
        </w:numPr>
      </w:pPr>
      <w:r w:rsidRPr="00C0219D">
        <w:t>Выведите д</w:t>
      </w:r>
      <w:r w:rsidRPr="00C0219D">
        <w:t>оставленные заказы суммой выше 200</w:t>
      </w:r>
      <w:r w:rsidRPr="00C0219D">
        <w:t>.</w:t>
      </w:r>
    </w:p>
    <w:sectPr w:rsidR="005F5B1B" w:rsidRPr="00335AB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D78F" w14:textId="77777777" w:rsidR="006D4389" w:rsidRDefault="006D4389" w:rsidP="009D3387">
      <w:pPr>
        <w:spacing w:after="0" w:line="240" w:lineRule="auto"/>
      </w:pPr>
      <w:r>
        <w:separator/>
      </w:r>
    </w:p>
  </w:endnote>
  <w:endnote w:type="continuationSeparator" w:id="0">
    <w:p w14:paraId="1329D95A" w14:textId="77777777" w:rsidR="006D4389" w:rsidRDefault="006D4389" w:rsidP="009D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278860"/>
      <w:docPartObj>
        <w:docPartGallery w:val="Page Numbers (Bottom of Page)"/>
        <w:docPartUnique/>
      </w:docPartObj>
    </w:sdtPr>
    <w:sdtEndPr/>
    <w:sdtContent>
      <w:p w14:paraId="5B109B60" w14:textId="77777777" w:rsidR="009D3387" w:rsidRDefault="009D338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586EC" w14:textId="77777777" w:rsidR="009D3387" w:rsidRDefault="009D33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61CD" w14:textId="77777777" w:rsidR="006D4389" w:rsidRDefault="006D4389" w:rsidP="009D3387">
      <w:pPr>
        <w:spacing w:after="0" w:line="240" w:lineRule="auto"/>
      </w:pPr>
      <w:r>
        <w:separator/>
      </w:r>
    </w:p>
  </w:footnote>
  <w:footnote w:type="continuationSeparator" w:id="0">
    <w:p w14:paraId="4817621F" w14:textId="77777777" w:rsidR="006D4389" w:rsidRDefault="006D4389" w:rsidP="009D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BC2"/>
    <w:multiLevelType w:val="hybridMultilevel"/>
    <w:tmpl w:val="066CD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35D5"/>
    <w:multiLevelType w:val="hybridMultilevel"/>
    <w:tmpl w:val="B0AE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56B42"/>
    <w:multiLevelType w:val="multilevel"/>
    <w:tmpl w:val="1D8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819EB"/>
    <w:multiLevelType w:val="hybridMultilevel"/>
    <w:tmpl w:val="0FF80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0E25"/>
    <w:multiLevelType w:val="hybridMultilevel"/>
    <w:tmpl w:val="ADD65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13BDB"/>
    <w:multiLevelType w:val="hybridMultilevel"/>
    <w:tmpl w:val="61101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4545"/>
    <w:multiLevelType w:val="multilevel"/>
    <w:tmpl w:val="5C6A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140B6"/>
    <w:multiLevelType w:val="hybridMultilevel"/>
    <w:tmpl w:val="6D3C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E3C99"/>
    <w:multiLevelType w:val="multilevel"/>
    <w:tmpl w:val="FDCE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93B5D"/>
    <w:multiLevelType w:val="hybridMultilevel"/>
    <w:tmpl w:val="DDFE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A2"/>
    <w:rsid w:val="00000E5E"/>
    <w:rsid w:val="00000F69"/>
    <w:rsid w:val="00001C8C"/>
    <w:rsid w:val="00004435"/>
    <w:rsid w:val="00006D44"/>
    <w:rsid w:val="000119B5"/>
    <w:rsid w:val="00011DBB"/>
    <w:rsid w:val="00015B33"/>
    <w:rsid w:val="00020116"/>
    <w:rsid w:val="0002141D"/>
    <w:rsid w:val="000216E2"/>
    <w:rsid w:val="00027B94"/>
    <w:rsid w:val="00027DD2"/>
    <w:rsid w:val="00030B5A"/>
    <w:rsid w:val="0003384D"/>
    <w:rsid w:val="00033B42"/>
    <w:rsid w:val="00035A16"/>
    <w:rsid w:val="00044BBB"/>
    <w:rsid w:val="00045CBD"/>
    <w:rsid w:val="000506E3"/>
    <w:rsid w:val="00050A70"/>
    <w:rsid w:val="00051BBF"/>
    <w:rsid w:val="00051F4F"/>
    <w:rsid w:val="00053474"/>
    <w:rsid w:val="00053D99"/>
    <w:rsid w:val="000566CC"/>
    <w:rsid w:val="0006195F"/>
    <w:rsid w:val="00066D48"/>
    <w:rsid w:val="00066EF8"/>
    <w:rsid w:val="0007089D"/>
    <w:rsid w:val="000710B3"/>
    <w:rsid w:val="00071418"/>
    <w:rsid w:val="00072793"/>
    <w:rsid w:val="00073DC6"/>
    <w:rsid w:val="00075BD4"/>
    <w:rsid w:val="000767C6"/>
    <w:rsid w:val="00080B34"/>
    <w:rsid w:val="000834FC"/>
    <w:rsid w:val="00083892"/>
    <w:rsid w:val="00084186"/>
    <w:rsid w:val="0008421D"/>
    <w:rsid w:val="00084390"/>
    <w:rsid w:val="00086900"/>
    <w:rsid w:val="000901EF"/>
    <w:rsid w:val="00090CE3"/>
    <w:rsid w:val="0009358F"/>
    <w:rsid w:val="00095F88"/>
    <w:rsid w:val="00097619"/>
    <w:rsid w:val="000A0DF4"/>
    <w:rsid w:val="000A1853"/>
    <w:rsid w:val="000A4AA7"/>
    <w:rsid w:val="000A4EB6"/>
    <w:rsid w:val="000A74FB"/>
    <w:rsid w:val="000B11B3"/>
    <w:rsid w:val="000B1D69"/>
    <w:rsid w:val="000B4231"/>
    <w:rsid w:val="000B4A5C"/>
    <w:rsid w:val="000B4BD6"/>
    <w:rsid w:val="000B614B"/>
    <w:rsid w:val="000C0B86"/>
    <w:rsid w:val="000C20FC"/>
    <w:rsid w:val="000C2983"/>
    <w:rsid w:val="000C2ECC"/>
    <w:rsid w:val="000C32E0"/>
    <w:rsid w:val="000C4A58"/>
    <w:rsid w:val="000C4D69"/>
    <w:rsid w:val="000C4D8F"/>
    <w:rsid w:val="000D2949"/>
    <w:rsid w:val="000D2C2D"/>
    <w:rsid w:val="000D33BC"/>
    <w:rsid w:val="000E04C6"/>
    <w:rsid w:val="000E0CA8"/>
    <w:rsid w:val="000E3F78"/>
    <w:rsid w:val="000E508F"/>
    <w:rsid w:val="000E5AD5"/>
    <w:rsid w:val="000E7D93"/>
    <w:rsid w:val="000F221D"/>
    <w:rsid w:val="000F28A0"/>
    <w:rsid w:val="000F3F61"/>
    <w:rsid w:val="000F4171"/>
    <w:rsid w:val="000F75D1"/>
    <w:rsid w:val="00101BD9"/>
    <w:rsid w:val="001021A9"/>
    <w:rsid w:val="0010726A"/>
    <w:rsid w:val="001076AA"/>
    <w:rsid w:val="001106BA"/>
    <w:rsid w:val="00110A93"/>
    <w:rsid w:val="001118E3"/>
    <w:rsid w:val="00112A85"/>
    <w:rsid w:val="00121F2D"/>
    <w:rsid w:val="00122896"/>
    <w:rsid w:val="00123AEB"/>
    <w:rsid w:val="00124593"/>
    <w:rsid w:val="00125491"/>
    <w:rsid w:val="00141DDD"/>
    <w:rsid w:val="00146F23"/>
    <w:rsid w:val="0015223E"/>
    <w:rsid w:val="001554B4"/>
    <w:rsid w:val="00156872"/>
    <w:rsid w:val="00157A60"/>
    <w:rsid w:val="00157E5C"/>
    <w:rsid w:val="001636A9"/>
    <w:rsid w:val="00164633"/>
    <w:rsid w:val="001652E1"/>
    <w:rsid w:val="00165B15"/>
    <w:rsid w:val="001677CE"/>
    <w:rsid w:val="00170769"/>
    <w:rsid w:val="001723E4"/>
    <w:rsid w:val="001760F1"/>
    <w:rsid w:val="001764CD"/>
    <w:rsid w:val="00176BFB"/>
    <w:rsid w:val="001802D5"/>
    <w:rsid w:val="0018051A"/>
    <w:rsid w:val="0018098C"/>
    <w:rsid w:val="00181F00"/>
    <w:rsid w:val="00184D81"/>
    <w:rsid w:val="00190DE2"/>
    <w:rsid w:val="00191AB4"/>
    <w:rsid w:val="0019231A"/>
    <w:rsid w:val="00193513"/>
    <w:rsid w:val="00197F42"/>
    <w:rsid w:val="001A22A2"/>
    <w:rsid w:val="001A37E9"/>
    <w:rsid w:val="001A38CA"/>
    <w:rsid w:val="001B2B01"/>
    <w:rsid w:val="001B6F5A"/>
    <w:rsid w:val="001C00F9"/>
    <w:rsid w:val="001C0B09"/>
    <w:rsid w:val="001C3E08"/>
    <w:rsid w:val="001C42D4"/>
    <w:rsid w:val="001C6D27"/>
    <w:rsid w:val="001C7E23"/>
    <w:rsid w:val="001D27C9"/>
    <w:rsid w:val="001E3B1E"/>
    <w:rsid w:val="001E5440"/>
    <w:rsid w:val="001E5D6A"/>
    <w:rsid w:val="001E7183"/>
    <w:rsid w:val="001F4C0B"/>
    <w:rsid w:val="001F73D1"/>
    <w:rsid w:val="001F7B59"/>
    <w:rsid w:val="002004BB"/>
    <w:rsid w:val="00202080"/>
    <w:rsid w:val="002125D7"/>
    <w:rsid w:val="00212DBF"/>
    <w:rsid w:val="002155FA"/>
    <w:rsid w:val="0021573D"/>
    <w:rsid w:val="00215BD2"/>
    <w:rsid w:val="00215EEE"/>
    <w:rsid w:val="002177DA"/>
    <w:rsid w:val="002201EE"/>
    <w:rsid w:val="00222160"/>
    <w:rsid w:val="00223A32"/>
    <w:rsid w:val="002305DF"/>
    <w:rsid w:val="00231240"/>
    <w:rsid w:val="002324C1"/>
    <w:rsid w:val="00235336"/>
    <w:rsid w:val="002412DC"/>
    <w:rsid w:val="00243288"/>
    <w:rsid w:val="00244143"/>
    <w:rsid w:val="002460B9"/>
    <w:rsid w:val="00246F59"/>
    <w:rsid w:val="00247783"/>
    <w:rsid w:val="00253FEA"/>
    <w:rsid w:val="00255F93"/>
    <w:rsid w:val="00257422"/>
    <w:rsid w:val="00261EC8"/>
    <w:rsid w:val="00262F43"/>
    <w:rsid w:val="00264D3D"/>
    <w:rsid w:val="00266AEB"/>
    <w:rsid w:val="002709EA"/>
    <w:rsid w:val="00270A20"/>
    <w:rsid w:val="00274C53"/>
    <w:rsid w:val="00275D30"/>
    <w:rsid w:val="00276A6A"/>
    <w:rsid w:val="0027796C"/>
    <w:rsid w:val="00280318"/>
    <w:rsid w:val="002821D2"/>
    <w:rsid w:val="002824F8"/>
    <w:rsid w:val="00284658"/>
    <w:rsid w:val="00291B22"/>
    <w:rsid w:val="002925FE"/>
    <w:rsid w:val="002B31AD"/>
    <w:rsid w:val="002B421D"/>
    <w:rsid w:val="002B4F97"/>
    <w:rsid w:val="002C0589"/>
    <w:rsid w:val="002C06F0"/>
    <w:rsid w:val="002C33B4"/>
    <w:rsid w:val="002C4665"/>
    <w:rsid w:val="002C4B64"/>
    <w:rsid w:val="002C5DBA"/>
    <w:rsid w:val="002D07A7"/>
    <w:rsid w:val="002D2832"/>
    <w:rsid w:val="002D2EAE"/>
    <w:rsid w:val="002D37A8"/>
    <w:rsid w:val="002D39B8"/>
    <w:rsid w:val="002D6B46"/>
    <w:rsid w:val="002D6F8B"/>
    <w:rsid w:val="002E0728"/>
    <w:rsid w:val="002E1C8E"/>
    <w:rsid w:val="002E1EEA"/>
    <w:rsid w:val="002E2504"/>
    <w:rsid w:val="002E493C"/>
    <w:rsid w:val="002E6AFB"/>
    <w:rsid w:val="002F3184"/>
    <w:rsid w:val="003002A6"/>
    <w:rsid w:val="00300D1B"/>
    <w:rsid w:val="003039B1"/>
    <w:rsid w:val="00305649"/>
    <w:rsid w:val="003073FC"/>
    <w:rsid w:val="0030758F"/>
    <w:rsid w:val="00307B43"/>
    <w:rsid w:val="00313654"/>
    <w:rsid w:val="00316602"/>
    <w:rsid w:val="00316AA2"/>
    <w:rsid w:val="00332212"/>
    <w:rsid w:val="00332471"/>
    <w:rsid w:val="0033276A"/>
    <w:rsid w:val="00332E61"/>
    <w:rsid w:val="00333FF3"/>
    <w:rsid w:val="003357E3"/>
    <w:rsid w:val="00335ABC"/>
    <w:rsid w:val="00335C1B"/>
    <w:rsid w:val="00336070"/>
    <w:rsid w:val="00336DAC"/>
    <w:rsid w:val="00336E67"/>
    <w:rsid w:val="0034463F"/>
    <w:rsid w:val="00344ADD"/>
    <w:rsid w:val="003511B0"/>
    <w:rsid w:val="003518E7"/>
    <w:rsid w:val="00351C36"/>
    <w:rsid w:val="00352A8F"/>
    <w:rsid w:val="0035622E"/>
    <w:rsid w:val="003634F4"/>
    <w:rsid w:val="00363E99"/>
    <w:rsid w:val="003641D2"/>
    <w:rsid w:val="0036638D"/>
    <w:rsid w:val="00371F53"/>
    <w:rsid w:val="003753E4"/>
    <w:rsid w:val="0037555C"/>
    <w:rsid w:val="00375B10"/>
    <w:rsid w:val="00376BBA"/>
    <w:rsid w:val="003772DF"/>
    <w:rsid w:val="003773E9"/>
    <w:rsid w:val="003847CD"/>
    <w:rsid w:val="0038590F"/>
    <w:rsid w:val="003871DC"/>
    <w:rsid w:val="003879BD"/>
    <w:rsid w:val="00393C23"/>
    <w:rsid w:val="003948CE"/>
    <w:rsid w:val="00394BDF"/>
    <w:rsid w:val="003A1406"/>
    <w:rsid w:val="003A6C22"/>
    <w:rsid w:val="003A77F9"/>
    <w:rsid w:val="003A7CD3"/>
    <w:rsid w:val="003A7DB2"/>
    <w:rsid w:val="003B06EA"/>
    <w:rsid w:val="003B1385"/>
    <w:rsid w:val="003B5229"/>
    <w:rsid w:val="003B57E8"/>
    <w:rsid w:val="003B62C2"/>
    <w:rsid w:val="003B6CA4"/>
    <w:rsid w:val="003B7231"/>
    <w:rsid w:val="003B7B37"/>
    <w:rsid w:val="003C13D1"/>
    <w:rsid w:val="003C191B"/>
    <w:rsid w:val="003C1989"/>
    <w:rsid w:val="003C25E9"/>
    <w:rsid w:val="003C3F1E"/>
    <w:rsid w:val="003C5044"/>
    <w:rsid w:val="003C6E13"/>
    <w:rsid w:val="003C7B30"/>
    <w:rsid w:val="003D00F6"/>
    <w:rsid w:val="003D1179"/>
    <w:rsid w:val="003D1DE1"/>
    <w:rsid w:val="003D2881"/>
    <w:rsid w:val="003E0537"/>
    <w:rsid w:val="003E0C72"/>
    <w:rsid w:val="003E4596"/>
    <w:rsid w:val="003E4BD7"/>
    <w:rsid w:val="003F0AD8"/>
    <w:rsid w:val="003F2B2F"/>
    <w:rsid w:val="00400FE8"/>
    <w:rsid w:val="00403050"/>
    <w:rsid w:val="004057AB"/>
    <w:rsid w:val="00406A70"/>
    <w:rsid w:val="00407FF6"/>
    <w:rsid w:val="004128AB"/>
    <w:rsid w:val="00413EF8"/>
    <w:rsid w:val="00415216"/>
    <w:rsid w:val="00417D16"/>
    <w:rsid w:val="00420182"/>
    <w:rsid w:val="004206FA"/>
    <w:rsid w:val="0042143B"/>
    <w:rsid w:val="0042212B"/>
    <w:rsid w:val="00425B38"/>
    <w:rsid w:val="00432743"/>
    <w:rsid w:val="004348ED"/>
    <w:rsid w:val="00437224"/>
    <w:rsid w:val="00441354"/>
    <w:rsid w:val="00441551"/>
    <w:rsid w:val="00444B42"/>
    <w:rsid w:val="00444F61"/>
    <w:rsid w:val="004475B2"/>
    <w:rsid w:val="004475FE"/>
    <w:rsid w:val="00452888"/>
    <w:rsid w:val="00452C6F"/>
    <w:rsid w:val="004534BF"/>
    <w:rsid w:val="00454D36"/>
    <w:rsid w:val="00454D3E"/>
    <w:rsid w:val="00456CD7"/>
    <w:rsid w:val="0045710C"/>
    <w:rsid w:val="00462BD4"/>
    <w:rsid w:val="00467B45"/>
    <w:rsid w:val="004711DA"/>
    <w:rsid w:val="004729CE"/>
    <w:rsid w:val="00474AF6"/>
    <w:rsid w:val="00485081"/>
    <w:rsid w:val="0048645D"/>
    <w:rsid w:val="004865D4"/>
    <w:rsid w:val="004926A0"/>
    <w:rsid w:val="00492DEE"/>
    <w:rsid w:val="0049491E"/>
    <w:rsid w:val="004975A9"/>
    <w:rsid w:val="004976CD"/>
    <w:rsid w:val="0049790C"/>
    <w:rsid w:val="004A11C1"/>
    <w:rsid w:val="004A2BC1"/>
    <w:rsid w:val="004A5172"/>
    <w:rsid w:val="004A5725"/>
    <w:rsid w:val="004A5DF4"/>
    <w:rsid w:val="004B08EF"/>
    <w:rsid w:val="004B4C55"/>
    <w:rsid w:val="004B614B"/>
    <w:rsid w:val="004B681F"/>
    <w:rsid w:val="004C3A57"/>
    <w:rsid w:val="004C4367"/>
    <w:rsid w:val="004C456E"/>
    <w:rsid w:val="004C792D"/>
    <w:rsid w:val="004D1FFE"/>
    <w:rsid w:val="004D20B2"/>
    <w:rsid w:val="004D3595"/>
    <w:rsid w:val="004D4245"/>
    <w:rsid w:val="004D7369"/>
    <w:rsid w:val="004E1A23"/>
    <w:rsid w:val="004E25F9"/>
    <w:rsid w:val="004E3F23"/>
    <w:rsid w:val="004F0785"/>
    <w:rsid w:val="004F294F"/>
    <w:rsid w:val="004F3C74"/>
    <w:rsid w:val="004F5547"/>
    <w:rsid w:val="004F5829"/>
    <w:rsid w:val="0050042A"/>
    <w:rsid w:val="00501569"/>
    <w:rsid w:val="00503127"/>
    <w:rsid w:val="00507DD9"/>
    <w:rsid w:val="00510873"/>
    <w:rsid w:val="00510E96"/>
    <w:rsid w:val="00515026"/>
    <w:rsid w:val="00516198"/>
    <w:rsid w:val="005167D7"/>
    <w:rsid w:val="00523E93"/>
    <w:rsid w:val="005245AB"/>
    <w:rsid w:val="00526C86"/>
    <w:rsid w:val="00526F96"/>
    <w:rsid w:val="00540DB6"/>
    <w:rsid w:val="005417D7"/>
    <w:rsid w:val="005443FF"/>
    <w:rsid w:val="00544946"/>
    <w:rsid w:val="00544A22"/>
    <w:rsid w:val="00546801"/>
    <w:rsid w:val="005475B2"/>
    <w:rsid w:val="005504FF"/>
    <w:rsid w:val="00551A29"/>
    <w:rsid w:val="005545F8"/>
    <w:rsid w:val="00557951"/>
    <w:rsid w:val="00557A9B"/>
    <w:rsid w:val="005653A2"/>
    <w:rsid w:val="0057356D"/>
    <w:rsid w:val="00574328"/>
    <w:rsid w:val="005754D1"/>
    <w:rsid w:val="00581C0F"/>
    <w:rsid w:val="00581ED7"/>
    <w:rsid w:val="00582C68"/>
    <w:rsid w:val="00585C4E"/>
    <w:rsid w:val="00586F91"/>
    <w:rsid w:val="00592803"/>
    <w:rsid w:val="005A019A"/>
    <w:rsid w:val="005A2491"/>
    <w:rsid w:val="005A253B"/>
    <w:rsid w:val="005A3BFB"/>
    <w:rsid w:val="005A4EE6"/>
    <w:rsid w:val="005A7955"/>
    <w:rsid w:val="005B6B08"/>
    <w:rsid w:val="005C01DD"/>
    <w:rsid w:val="005C7849"/>
    <w:rsid w:val="005D0097"/>
    <w:rsid w:val="005D0707"/>
    <w:rsid w:val="005D2F85"/>
    <w:rsid w:val="005D3633"/>
    <w:rsid w:val="005E0925"/>
    <w:rsid w:val="005E5049"/>
    <w:rsid w:val="005E7F00"/>
    <w:rsid w:val="005F188D"/>
    <w:rsid w:val="005F2841"/>
    <w:rsid w:val="005F40BB"/>
    <w:rsid w:val="005F5B1B"/>
    <w:rsid w:val="005F7660"/>
    <w:rsid w:val="00600E46"/>
    <w:rsid w:val="00603685"/>
    <w:rsid w:val="00603A9C"/>
    <w:rsid w:val="00606940"/>
    <w:rsid w:val="00606B15"/>
    <w:rsid w:val="00606B7A"/>
    <w:rsid w:val="00606BB9"/>
    <w:rsid w:val="0061147C"/>
    <w:rsid w:val="00613F67"/>
    <w:rsid w:val="0062171E"/>
    <w:rsid w:val="00622038"/>
    <w:rsid w:val="0062218A"/>
    <w:rsid w:val="006227F6"/>
    <w:rsid w:val="00623AFB"/>
    <w:rsid w:val="00624008"/>
    <w:rsid w:val="006261A5"/>
    <w:rsid w:val="00632201"/>
    <w:rsid w:val="00633FD8"/>
    <w:rsid w:val="00634890"/>
    <w:rsid w:val="006359A9"/>
    <w:rsid w:val="00635CB3"/>
    <w:rsid w:val="00637C80"/>
    <w:rsid w:val="00640B7F"/>
    <w:rsid w:val="00641602"/>
    <w:rsid w:val="00642EAC"/>
    <w:rsid w:val="00643074"/>
    <w:rsid w:val="00643E88"/>
    <w:rsid w:val="00644CD0"/>
    <w:rsid w:val="00650832"/>
    <w:rsid w:val="006516BB"/>
    <w:rsid w:val="00653036"/>
    <w:rsid w:val="0065321B"/>
    <w:rsid w:val="0065412D"/>
    <w:rsid w:val="006562AB"/>
    <w:rsid w:val="00656B65"/>
    <w:rsid w:val="006570B2"/>
    <w:rsid w:val="00660AA1"/>
    <w:rsid w:val="00663394"/>
    <w:rsid w:val="00666838"/>
    <w:rsid w:val="00671D00"/>
    <w:rsid w:val="006723ED"/>
    <w:rsid w:val="006734B5"/>
    <w:rsid w:val="00673A47"/>
    <w:rsid w:val="00673D6F"/>
    <w:rsid w:val="00683CC1"/>
    <w:rsid w:val="006860F4"/>
    <w:rsid w:val="00687F70"/>
    <w:rsid w:val="00693D01"/>
    <w:rsid w:val="00696301"/>
    <w:rsid w:val="006973FC"/>
    <w:rsid w:val="006A0441"/>
    <w:rsid w:val="006A0CC8"/>
    <w:rsid w:val="006A25ED"/>
    <w:rsid w:val="006A724B"/>
    <w:rsid w:val="006A754C"/>
    <w:rsid w:val="006A7831"/>
    <w:rsid w:val="006B0772"/>
    <w:rsid w:val="006B15F5"/>
    <w:rsid w:val="006B41C8"/>
    <w:rsid w:val="006B48C3"/>
    <w:rsid w:val="006B4B57"/>
    <w:rsid w:val="006B5F22"/>
    <w:rsid w:val="006B649C"/>
    <w:rsid w:val="006C1E5E"/>
    <w:rsid w:val="006C2D3A"/>
    <w:rsid w:val="006C3DA2"/>
    <w:rsid w:val="006C5142"/>
    <w:rsid w:val="006C67FD"/>
    <w:rsid w:val="006C6947"/>
    <w:rsid w:val="006D2435"/>
    <w:rsid w:val="006D2991"/>
    <w:rsid w:val="006D3065"/>
    <w:rsid w:val="006D4389"/>
    <w:rsid w:val="006D5303"/>
    <w:rsid w:val="006D5E45"/>
    <w:rsid w:val="006D6FA6"/>
    <w:rsid w:val="006E13EA"/>
    <w:rsid w:val="006E31E8"/>
    <w:rsid w:val="006E7717"/>
    <w:rsid w:val="006F0453"/>
    <w:rsid w:val="006F102E"/>
    <w:rsid w:val="006F2BBC"/>
    <w:rsid w:val="006F5D87"/>
    <w:rsid w:val="006F6634"/>
    <w:rsid w:val="0070039F"/>
    <w:rsid w:val="00700B1A"/>
    <w:rsid w:val="00701174"/>
    <w:rsid w:val="00703553"/>
    <w:rsid w:val="0070407D"/>
    <w:rsid w:val="00706023"/>
    <w:rsid w:val="00710A56"/>
    <w:rsid w:val="00716630"/>
    <w:rsid w:val="00720AAA"/>
    <w:rsid w:val="00720EC3"/>
    <w:rsid w:val="00724EC8"/>
    <w:rsid w:val="00726619"/>
    <w:rsid w:val="00726783"/>
    <w:rsid w:val="00726F28"/>
    <w:rsid w:val="00727E6B"/>
    <w:rsid w:val="00730F8F"/>
    <w:rsid w:val="007313E4"/>
    <w:rsid w:val="007316AC"/>
    <w:rsid w:val="0073387C"/>
    <w:rsid w:val="0073497F"/>
    <w:rsid w:val="00737263"/>
    <w:rsid w:val="007446D4"/>
    <w:rsid w:val="0074642E"/>
    <w:rsid w:val="00746CE6"/>
    <w:rsid w:val="00747494"/>
    <w:rsid w:val="007511AE"/>
    <w:rsid w:val="00751680"/>
    <w:rsid w:val="00751734"/>
    <w:rsid w:val="00752F66"/>
    <w:rsid w:val="0075532B"/>
    <w:rsid w:val="00756E29"/>
    <w:rsid w:val="0076025C"/>
    <w:rsid w:val="007610C9"/>
    <w:rsid w:val="00763BD9"/>
    <w:rsid w:val="00764D1A"/>
    <w:rsid w:val="00765990"/>
    <w:rsid w:val="00766740"/>
    <w:rsid w:val="00766FB2"/>
    <w:rsid w:val="007676A1"/>
    <w:rsid w:val="00772F07"/>
    <w:rsid w:val="00775A84"/>
    <w:rsid w:val="007761ED"/>
    <w:rsid w:val="0078029F"/>
    <w:rsid w:val="0078101A"/>
    <w:rsid w:val="00783BB1"/>
    <w:rsid w:val="00784076"/>
    <w:rsid w:val="00784224"/>
    <w:rsid w:val="007862C4"/>
    <w:rsid w:val="0078682D"/>
    <w:rsid w:val="00790330"/>
    <w:rsid w:val="00792084"/>
    <w:rsid w:val="00794236"/>
    <w:rsid w:val="00795665"/>
    <w:rsid w:val="00796269"/>
    <w:rsid w:val="007A07D5"/>
    <w:rsid w:val="007A1501"/>
    <w:rsid w:val="007A18B1"/>
    <w:rsid w:val="007A1C38"/>
    <w:rsid w:val="007A2A70"/>
    <w:rsid w:val="007A3A5A"/>
    <w:rsid w:val="007A6200"/>
    <w:rsid w:val="007A693D"/>
    <w:rsid w:val="007A7A8A"/>
    <w:rsid w:val="007B125A"/>
    <w:rsid w:val="007B44F5"/>
    <w:rsid w:val="007B4B7C"/>
    <w:rsid w:val="007B50A7"/>
    <w:rsid w:val="007C2DF3"/>
    <w:rsid w:val="007C36C6"/>
    <w:rsid w:val="007C4D08"/>
    <w:rsid w:val="007C4F02"/>
    <w:rsid w:val="007C6390"/>
    <w:rsid w:val="007C6899"/>
    <w:rsid w:val="007D268D"/>
    <w:rsid w:val="007D45B7"/>
    <w:rsid w:val="007D61B3"/>
    <w:rsid w:val="007D6E39"/>
    <w:rsid w:val="007E1FEE"/>
    <w:rsid w:val="007E610A"/>
    <w:rsid w:val="007E74B9"/>
    <w:rsid w:val="007E7BEA"/>
    <w:rsid w:val="007F111D"/>
    <w:rsid w:val="00801FFF"/>
    <w:rsid w:val="008030B0"/>
    <w:rsid w:val="008079D2"/>
    <w:rsid w:val="008111C4"/>
    <w:rsid w:val="008124FF"/>
    <w:rsid w:val="00813ACB"/>
    <w:rsid w:val="00816DE9"/>
    <w:rsid w:val="00817C67"/>
    <w:rsid w:val="0082461A"/>
    <w:rsid w:val="00824698"/>
    <w:rsid w:val="0082548B"/>
    <w:rsid w:val="00832343"/>
    <w:rsid w:val="00837154"/>
    <w:rsid w:val="00840D19"/>
    <w:rsid w:val="00840DEE"/>
    <w:rsid w:val="0084162F"/>
    <w:rsid w:val="00842947"/>
    <w:rsid w:val="00844884"/>
    <w:rsid w:val="00850F46"/>
    <w:rsid w:val="00852954"/>
    <w:rsid w:val="00853822"/>
    <w:rsid w:val="008541A9"/>
    <w:rsid w:val="00854D42"/>
    <w:rsid w:val="00854DC3"/>
    <w:rsid w:val="00855B2E"/>
    <w:rsid w:val="00857855"/>
    <w:rsid w:val="00860202"/>
    <w:rsid w:val="00860312"/>
    <w:rsid w:val="0086328B"/>
    <w:rsid w:val="008634A5"/>
    <w:rsid w:val="00865951"/>
    <w:rsid w:val="00873212"/>
    <w:rsid w:val="00874F95"/>
    <w:rsid w:val="00877BFA"/>
    <w:rsid w:val="00881118"/>
    <w:rsid w:val="00881EBA"/>
    <w:rsid w:val="00883584"/>
    <w:rsid w:val="008861F0"/>
    <w:rsid w:val="00887021"/>
    <w:rsid w:val="008875D2"/>
    <w:rsid w:val="00892F8A"/>
    <w:rsid w:val="00893CDE"/>
    <w:rsid w:val="008940D1"/>
    <w:rsid w:val="00897692"/>
    <w:rsid w:val="008A4CC4"/>
    <w:rsid w:val="008A4EB1"/>
    <w:rsid w:val="008A75AE"/>
    <w:rsid w:val="008B2AC7"/>
    <w:rsid w:val="008B5656"/>
    <w:rsid w:val="008C643D"/>
    <w:rsid w:val="008D2329"/>
    <w:rsid w:val="008D3F33"/>
    <w:rsid w:val="008D5073"/>
    <w:rsid w:val="008D58AF"/>
    <w:rsid w:val="008D5ACD"/>
    <w:rsid w:val="008D7F1C"/>
    <w:rsid w:val="008F65C5"/>
    <w:rsid w:val="00900AAC"/>
    <w:rsid w:val="0090112C"/>
    <w:rsid w:val="00902B98"/>
    <w:rsid w:val="00902E35"/>
    <w:rsid w:val="00904E2D"/>
    <w:rsid w:val="00907439"/>
    <w:rsid w:val="00911988"/>
    <w:rsid w:val="00911C36"/>
    <w:rsid w:val="00911DB1"/>
    <w:rsid w:val="0091213A"/>
    <w:rsid w:val="00915362"/>
    <w:rsid w:val="0091591C"/>
    <w:rsid w:val="009170D6"/>
    <w:rsid w:val="00917FD7"/>
    <w:rsid w:val="009259B8"/>
    <w:rsid w:val="00927A8A"/>
    <w:rsid w:val="009322CC"/>
    <w:rsid w:val="009344C2"/>
    <w:rsid w:val="00936AF2"/>
    <w:rsid w:val="00936C58"/>
    <w:rsid w:val="00937280"/>
    <w:rsid w:val="009418B9"/>
    <w:rsid w:val="0094351D"/>
    <w:rsid w:val="009462EA"/>
    <w:rsid w:val="00946D4E"/>
    <w:rsid w:val="00950923"/>
    <w:rsid w:val="00953A9E"/>
    <w:rsid w:val="00953DD1"/>
    <w:rsid w:val="009556AB"/>
    <w:rsid w:val="009610CF"/>
    <w:rsid w:val="009613B2"/>
    <w:rsid w:val="00962FB3"/>
    <w:rsid w:val="00964A0F"/>
    <w:rsid w:val="00965039"/>
    <w:rsid w:val="009667BD"/>
    <w:rsid w:val="00971CA1"/>
    <w:rsid w:val="00974C58"/>
    <w:rsid w:val="00980281"/>
    <w:rsid w:val="00983024"/>
    <w:rsid w:val="00984D31"/>
    <w:rsid w:val="0099174E"/>
    <w:rsid w:val="00995A5F"/>
    <w:rsid w:val="00996B0A"/>
    <w:rsid w:val="009A065C"/>
    <w:rsid w:val="009A287C"/>
    <w:rsid w:val="009A29E5"/>
    <w:rsid w:val="009A5E0E"/>
    <w:rsid w:val="009A5FBB"/>
    <w:rsid w:val="009A66C6"/>
    <w:rsid w:val="009A725C"/>
    <w:rsid w:val="009A7FE7"/>
    <w:rsid w:val="009B54BD"/>
    <w:rsid w:val="009B6C24"/>
    <w:rsid w:val="009C0661"/>
    <w:rsid w:val="009C4389"/>
    <w:rsid w:val="009C5DAE"/>
    <w:rsid w:val="009C64CD"/>
    <w:rsid w:val="009D142E"/>
    <w:rsid w:val="009D2E72"/>
    <w:rsid w:val="009D3387"/>
    <w:rsid w:val="009E12BE"/>
    <w:rsid w:val="009E45CC"/>
    <w:rsid w:val="009E6BCB"/>
    <w:rsid w:val="009F17C9"/>
    <w:rsid w:val="009F1EFA"/>
    <w:rsid w:val="009F289A"/>
    <w:rsid w:val="009F2C4C"/>
    <w:rsid w:val="009F4B5B"/>
    <w:rsid w:val="009F7289"/>
    <w:rsid w:val="009F7F3D"/>
    <w:rsid w:val="00A00AB8"/>
    <w:rsid w:val="00A01F19"/>
    <w:rsid w:val="00A04546"/>
    <w:rsid w:val="00A05351"/>
    <w:rsid w:val="00A05A80"/>
    <w:rsid w:val="00A0779C"/>
    <w:rsid w:val="00A12176"/>
    <w:rsid w:val="00A13ABB"/>
    <w:rsid w:val="00A13E3F"/>
    <w:rsid w:val="00A167CD"/>
    <w:rsid w:val="00A2186B"/>
    <w:rsid w:val="00A22159"/>
    <w:rsid w:val="00A2336C"/>
    <w:rsid w:val="00A2404A"/>
    <w:rsid w:val="00A2474A"/>
    <w:rsid w:val="00A333B0"/>
    <w:rsid w:val="00A3340C"/>
    <w:rsid w:val="00A34A3B"/>
    <w:rsid w:val="00A4149E"/>
    <w:rsid w:val="00A43354"/>
    <w:rsid w:val="00A45043"/>
    <w:rsid w:val="00A50D65"/>
    <w:rsid w:val="00A50E9D"/>
    <w:rsid w:val="00A51178"/>
    <w:rsid w:val="00A529AC"/>
    <w:rsid w:val="00A529E9"/>
    <w:rsid w:val="00A57F42"/>
    <w:rsid w:val="00A6030E"/>
    <w:rsid w:val="00A607BD"/>
    <w:rsid w:val="00A63CD9"/>
    <w:rsid w:val="00A63D47"/>
    <w:rsid w:val="00A64868"/>
    <w:rsid w:val="00A657F4"/>
    <w:rsid w:val="00A65E5B"/>
    <w:rsid w:val="00A666D6"/>
    <w:rsid w:val="00A66899"/>
    <w:rsid w:val="00A71D8B"/>
    <w:rsid w:val="00A727F8"/>
    <w:rsid w:val="00A737A8"/>
    <w:rsid w:val="00A74ADF"/>
    <w:rsid w:val="00A74D5C"/>
    <w:rsid w:val="00A76737"/>
    <w:rsid w:val="00A8086D"/>
    <w:rsid w:val="00A922D2"/>
    <w:rsid w:val="00A92450"/>
    <w:rsid w:val="00A92A69"/>
    <w:rsid w:val="00A930ED"/>
    <w:rsid w:val="00A94AB7"/>
    <w:rsid w:val="00AA3272"/>
    <w:rsid w:val="00AA4466"/>
    <w:rsid w:val="00AB0BF9"/>
    <w:rsid w:val="00AB25D7"/>
    <w:rsid w:val="00AB30D6"/>
    <w:rsid w:val="00AC20D1"/>
    <w:rsid w:val="00AC2FF6"/>
    <w:rsid w:val="00AC5513"/>
    <w:rsid w:val="00AC77C2"/>
    <w:rsid w:val="00AD083A"/>
    <w:rsid w:val="00AD1024"/>
    <w:rsid w:val="00AD378B"/>
    <w:rsid w:val="00AD39BB"/>
    <w:rsid w:val="00AD5D28"/>
    <w:rsid w:val="00AE07F6"/>
    <w:rsid w:val="00AE5B12"/>
    <w:rsid w:val="00AF3E66"/>
    <w:rsid w:val="00AF43FF"/>
    <w:rsid w:val="00AF6442"/>
    <w:rsid w:val="00AF6E7E"/>
    <w:rsid w:val="00AF7C5D"/>
    <w:rsid w:val="00B00DD7"/>
    <w:rsid w:val="00B0169F"/>
    <w:rsid w:val="00B05FB9"/>
    <w:rsid w:val="00B0677F"/>
    <w:rsid w:val="00B214DA"/>
    <w:rsid w:val="00B21FDE"/>
    <w:rsid w:val="00B22FFE"/>
    <w:rsid w:val="00B23545"/>
    <w:rsid w:val="00B24A7F"/>
    <w:rsid w:val="00B2508A"/>
    <w:rsid w:val="00B25185"/>
    <w:rsid w:val="00B2594C"/>
    <w:rsid w:val="00B27569"/>
    <w:rsid w:val="00B31B53"/>
    <w:rsid w:val="00B33DEB"/>
    <w:rsid w:val="00B340C1"/>
    <w:rsid w:val="00B35356"/>
    <w:rsid w:val="00B36007"/>
    <w:rsid w:val="00B36AD0"/>
    <w:rsid w:val="00B37AEF"/>
    <w:rsid w:val="00B40CFA"/>
    <w:rsid w:val="00B467C0"/>
    <w:rsid w:val="00B500B1"/>
    <w:rsid w:val="00B5083E"/>
    <w:rsid w:val="00B52575"/>
    <w:rsid w:val="00B5294E"/>
    <w:rsid w:val="00B53045"/>
    <w:rsid w:val="00B53328"/>
    <w:rsid w:val="00B56A0A"/>
    <w:rsid w:val="00B60DCF"/>
    <w:rsid w:val="00B6200C"/>
    <w:rsid w:val="00B62420"/>
    <w:rsid w:val="00B678CE"/>
    <w:rsid w:val="00B70AD3"/>
    <w:rsid w:val="00B725DE"/>
    <w:rsid w:val="00B72650"/>
    <w:rsid w:val="00B7457D"/>
    <w:rsid w:val="00B75B3F"/>
    <w:rsid w:val="00B7647B"/>
    <w:rsid w:val="00B778E0"/>
    <w:rsid w:val="00B77DF3"/>
    <w:rsid w:val="00B81F4A"/>
    <w:rsid w:val="00B858FA"/>
    <w:rsid w:val="00B8757D"/>
    <w:rsid w:val="00B9201A"/>
    <w:rsid w:val="00B920D4"/>
    <w:rsid w:val="00B92A31"/>
    <w:rsid w:val="00B92F4A"/>
    <w:rsid w:val="00B934A6"/>
    <w:rsid w:val="00B9532C"/>
    <w:rsid w:val="00B96A45"/>
    <w:rsid w:val="00B97CE2"/>
    <w:rsid w:val="00BA20F7"/>
    <w:rsid w:val="00BA36F0"/>
    <w:rsid w:val="00BA528E"/>
    <w:rsid w:val="00BA65E5"/>
    <w:rsid w:val="00BA7F2D"/>
    <w:rsid w:val="00BB083B"/>
    <w:rsid w:val="00BB1188"/>
    <w:rsid w:val="00BB61CD"/>
    <w:rsid w:val="00BB6430"/>
    <w:rsid w:val="00BB6BC9"/>
    <w:rsid w:val="00BC1C15"/>
    <w:rsid w:val="00BC25D7"/>
    <w:rsid w:val="00BC36CB"/>
    <w:rsid w:val="00BC7E24"/>
    <w:rsid w:val="00BD0CFD"/>
    <w:rsid w:val="00BD39F8"/>
    <w:rsid w:val="00BD3D5D"/>
    <w:rsid w:val="00BD4284"/>
    <w:rsid w:val="00BD4C21"/>
    <w:rsid w:val="00BD5CD0"/>
    <w:rsid w:val="00BD7770"/>
    <w:rsid w:val="00BE260F"/>
    <w:rsid w:val="00BE4F37"/>
    <w:rsid w:val="00BE62EF"/>
    <w:rsid w:val="00BF27A6"/>
    <w:rsid w:val="00BF3676"/>
    <w:rsid w:val="00BF3839"/>
    <w:rsid w:val="00C00782"/>
    <w:rsid w:val="00C010A1"/>
    <w:rsid w:val="00C0219D"/>
    <w:rsid w:val="00C06AF1"/>
    <w:rsid w:val="00C077AA"/>
    <w:rsid w:val="00C10B21"/>
    <w:rsid w:val="00C1443C"/>
    <w:rsid w:val="00C14904"/>
    <w:rsid w:val="00C1549F"/>
    <w:rsid w:val="00C2114E"/>
    <w:rsid w:val="00C21D79"/>
    <w:rsid w:val="00C2590D"/>
    <w:rsid w:val="00C27CA0"/>
    <w:rsid w:val="00C334B1"/>
    <w:rsid w:val="00C33894"/>
    <w:rsid w:val="00C33ACF"/>
    <w:rsid w:val="00C33DFD"/>
    <w:rsid w:val="00C34564"/>
    <w:rsid w:val="00C354C2"/>
    <w:rsid w:val="00C373BC"/>
    <w:rsid w:val="00C42A61"/>
    <w:rsid w:val="00C44E23"/>
    <w:rsid w:val="00C4541E"/>
    <w:rsid w:val="00C45652"/>
    <w:rsid w:val="00C45EAB"/>
    <w:rsid w:val="00C4774A"/>
    <w:rsid w:val="00C47C2C"/>
    <w:rsid w:val="00C55CB8"/>
    <w:rsid w:val="00C56BDB"/>
    <w:rsid w:val="00C57623"/>
    <w:rsid w:val="00C57B77"/>
    <w:rsid w:val="00C65508"/>
    <w:rsid w:val="00C65DCE"/>
    <w:rsid w:val="00C65F6A"/>
    <w:rsid w:val="00C67E35"/>
    <w:rsid w:val="00C7104B"/>
    <w:rsid w:val="00C7470E"/>
    <w:rsid w:val="00C74E89"/>
    <w:rsid w:val="00C847E1"/>
    <w:rsid w:val="00C905D3"/>
    <w:rsid w:val="00C91A1D"/>
    <w:rsid w:val="00C91BF6"/>
    <w:rsid w:val="00C9297A"/>
    <w:rsid w:val="00CA1CEA"/>
    <w:rsid w:val="00CA59A2"/>
    <w:rsid w:val="00CA70A2"/>
    <w:rsid w:val="00CB1B8B"/>
    <w:rsid w:val="00CB2786"/>
    <w:rsid w:val="00CB3384"/>
    <w:rsid w:val="00CB45D4"/>
    <w:rsid w:val="00CB7547"/>
    <w:rsid w:val="00CB7E20"/>
    <w:rsid w:val="00CB7F50"/>
    <w:rsid w:val="00CC0671"/>
    <w:rsid w:val="00CC0718"/>
    <w:rsid w:val="00CC129A"/>
    <w:rsid w:val="00CC6337"/>
    <w:rsid w:val="00CC7FE7"/>
    <w:rsid w:val="00CD32CD"/>
    <w:rsid w:val="00CD537D"/>
    <w:rsid w:val="00CE15A9"/>
    <w:rsid w:val="00CE2C20"/>
    <w:rsid w:val="00CE3008"/>
    <w:rsid w:val="00CE52D2"/>
    <w:rsid w:val="00CE5898"/>
    <w:rsid w:val="00CF155D"/>
    <w:rsid w:val="00CF4A9C"/>
    <w:rsid w:val="00CF59C8"/>
    <w:rsid w:val="00D00935"/>
    <w:rsid w:val="00D018F3"/>
    <w:rsid w:val="00D02BB6"/>
    <w:rsid w:val="00D02D21"/>
    <w:rsid w:val="00D11B9C"/>
    <w:rsid w:val="00D13D9E"/>
    <w:rsid w:val="00D1435F"/>
    <w:rsid w:val="00D176BA"/>
    <w:rsid w:val="00D2008D"/>
    <w:rsid w:val="00D2142C"/>
    <w:rsid w:val="00D2683A"/>
    <w:rsid w:val="00D3356F"/>
    <w:rsid w:val="00D35FFD"/>
    <w:rsid w:val="00D36549"/>
    <w:rsid w:val="00D377C9"/>
    <w:rsid w:val="00D468B0"/>
    <w:rsid w:val="00D50633"/>
    <w:rsid w:val="00D51AB3"/>
    <w:rsid w:val="00D522FF"/>
    <w:rsid w:val="00D576F2"/>
    <w:rsid w:val="00D608E7"/>
    <w:rsid w:val="00D625E2"/>
    <w:rsid w:val="00D628B1"/>
    <w:rsid w:val="00D63154"/>
    <w:rsid w:val="00D65786"/>
    <w:rsid w:val="00D66440"/>
    <w:rsid w:val="00D67667"/>
    <w:rsid w:val="00D72AD2"/>
    <w:rsid w:val="00D75D05"/>
    <w:rsid w:val="00D77C3E"/>
    <w:rsid w:val="00D81D8B"/>
    <w:rsid w:val="00D81F6C"/>
    <w:rsid w:val="00D92179"/>
    <w:rsid w:val="00D9285C"/>
    <w:rsid w:val="00D92869"/>
    <w:rsid w:val="00D93BE4"/>
    <w:rsid w:val="00D93D21"/>
    <w:rsid w:val="00DA00E0"/>
    <w:rsid w:val="00DA14A6"/>
    <w:rsid w:val="00DA27D0"/>
    <w:rsid w:val="00DA680A"/>
    <w:rsid w:val="00DA7A1E"/>
    <w:rsid w:val="00DB3D17"/>
    <w:rsid w:val="00DB7538"/>
    <w:rsid w:val="00DC4256"/>
    <w:rsid w:val="00DC790A"/>
    <w:rsid w:val="00DC7EC9"/>
    <w:rsid w:val="00DC7F30"/>
    <w:rsid w:val="00DD4A4B"/>
    <w:rsid w:val="00DD5671"/>
    <w:rsid w:val="00DE02A7"/>
    <w:rsid w:val="00DE2E64"/>
    <w:rsid w:val="00DE5061"/>
    <w:rsid w:val="00DF0960"/>
    <w:rsid w:val="00DF09CB"/>
    <w:rsid w:val="00E02442"/>
    <w:rsid w:val="00E05780"/>
    <w:rsid w:val="00E063E3"/>
    <w:rsid w:val="00E20751"/>
    <w:rsid w:val="00E20A12"/>
    <w:rsid w:val="00E22393"/>
    <w:rsid w:val="00E226A1"/>
    <w:rsid w:val="00E234F0"/>
    <w:rsid w:val="00E31658"/>
    <w:rsid w:val="00E3314D"/>
    <w:rsid w:val="00E34503"/>
    <w:rsid w:val="00E35314"/>
    <w:rsid w:val="00E4250F"/>
    <w:rsid w:val="00E427A2"/>
    <w:rsid w:val="00E43332"/>
    <w:rsid w:val="00E5192F"/>
    <w:rsid w:val="00E55838"/>
    <w:rsid w:val="00E55E73"/>
    <w:rsid w:val="00E57B9B"/>
    <w:rsid w:val="00E6183C"/>
    <w:rsid w:val="00E651AB"/>
    <w:rsid w:val="00E66617"/>
    <w:rsid w:val="00E752E3"/>
    <w:rsid w:val="00E775CB"/>
    <w:rsid w:val="00E77B3A"/>
    <w:rsid w:val="00E81A9B"/>
    <w:rsid w:val="00E82299"/>
    <w:rsid w:val="00E82422"/>
    <w:rsid w:val="00E82E2D"/>
    <w:rsid w:val="00E85457"/>
    <w:rsid w:val="00E866B2"/>
    <w:rsid w:val="00E8680F"/>
    <w:rsid w:val="00E86C00"/>
    <w:rsid w:val="00E86ED9"/>
    <w:rsid w:val="00E91ADC"/>
    <w:rsid w:val="00E94B4F"/>
    <w:rsid w:val="00E9682C"/>
    <w:rsid w:val="00EA1B4E"/>
    <w:rsid w:val="00EA1BE1"/>
    <w:rsid w:val="00EA3008"/>
    <w:rsid w:val="00EA54D1"/>
    <w:rsid w:val="00EB1378"/>
    <w:rsid w:val="00EB17E6"/>
    <w:rsid w:val="00EB4CE9"/>
    <w:rsid w:val="00EB5AA2"/>
    <w:rsid w:val="00EC2DD6"/>
    <w:rsid w:val="00EC3FAA"/>
    <w:rsid w:val="00ED2813"/>
    <w:rsid w:val="00ED2E29"/>
    <w:rsid w:val="00ED4660"/>
    <w:rsid w:val="00ED7833"/>
    <w:rsid w:val="00EE0F3E"/>
    <w:rsid w:val="00EE270E"/>
    <w:rsid w:val="00EE34F8"/>
    <w:rsid w:val="00EE6565"/>
    <w:rsid w:val="00EF108C"/>
    <w:rsid w:val="00EF2433"/>
    <w:rsid w:val="00EF44B2"/>
    <w:rsid w:val="00EF5373"/>
    <w:rsid w:val="00F01030"/>
    <w:rsid w:val="00F02527"/>
    <w:rsid w:val="00F04C94"/>
    <w:rsid w:val="00F116FA"/>
    <w:rsid w:val="00F11A35"/>
    <w:rsid w:val="00F1277C"/>
    <w:rsid w:val="00F12D3C"/>
    <w:rsid w:val="00F12FB9"/>
    <w:rsid w:val="00F160B9"/>
    <w:rsid w:val="00F22357"/>
    <w:rsid w:val="00F252F7"/>
    <w:rsid w:val="00F3093B"/>
    <w:rsid w:val="00F32A0A"/>
    <w:rsid w:val="00F33BDD"/>
    <w:rsid w:val="00F33DBE"/>
    <w:rsid w:val="00F3666F"/>
    <w:rsid w:val="00F36F64"/>
    <w:rsid w:val="00F372A6"/>
    <w:rsid w:val="00F379D2"/>
    <w:rsid w:val="00F40757"/>
    <w:rsid w:val="00F44709"/>
    <w:rsid w:val="00F47F74"/>
    <w:rsid w:val="00F5358A"/>
    <w:rsid w:val="00F6106E"/>
    <w:rsid w:val="00F61E26"/>
    <w:rsid w:val="00F62054"/>
    <w:rsid w:val="00F62E1E"/>
    <w:rsid w:val="00F63C77"/>
    <w:rsid w:val="00F63ED6"/>
    <w:rsid w:val="00F65A1A"/>
    <w:rsid w:val="00F65A44"/>
    <w:rsid w:val="00F66553"/>
    <w:rsid w:val="00F66FE8"/>
    <w:rsid w:val="00F72A09"/>
    <w:rsid w:val="00F76B57"/>
    <w:rsid w:val="00F7755A"/>
    <w:rsid w:val="00F800B9"/>
    <w:rsid w:val="00F81657"/>
    <w:rsid w:val="00F82E17"/>
    <w:rsid w:val="00F84A01"/>
    <w:rsid w:val="00F85B6A"/>
    <w:rsid w:val="00F86F86"/>
    <w:rsid w:val="00F87F76"/>
    <w:rsid w:val="00F907D9"/>
    <w:rsid w:val="00F93302"/>
    <w:rsid w:val="00F94183"/>
    <w:rsid w:val="00F9441E"/>
    <w:rsid w:val="00FA002C"/>
    <w:rsid w:val="00FA1154"/>
    <w:rsid w:val="00FA48D7"/>
    <w:rsid w:val="00FA4D43"/>
    <w:rsid w:val="00FA52BD"/>
    <w:rsid w:val="00FA539B"/>
    <w:rsid w:val="00FB5AA7"/>
    <w:rsid w:val="00FB6C96"/>
    <w:rsid w:val="00FB6D96"/>
    <w:rsid w:val="00FC0696"/>
    <w:rsid w:val="00FC1C6A"/>
    <w:rsid w:val="00FD0969"/>
    <w:rsid w:val="00FD75B6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87D"/>
  <w15:chartTrackingRefBased/>
  <w15:docId w15:val="{A9BB2108-5ECD-422D-8D07-BE8F5884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390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E77B3A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7547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031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B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7B3A"/>
    <w:rPr>
      <w:rFonts w:eastAsia="Times New Roman" w:cs="Times New Roman"/>
      <w:b/>
      <w:bCs/>
      <w:kern w:val="36"/>
      <w:sz w:val="36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D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D3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3387"/>
  </w:style>
  <w:style w:type="paragraph" w:styleId="a7">
    <w:name w:val="footer"/>
    <w:basedOn w:val="a"/>
    <w:link w:val="a8"/>
    <w:uiPriority w:val="99"/>
    <w:unhideWhenUsed/>
    <w:rsid w:val="009D33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3387"/>
  </w:style>
  <w:style w:type="paragraph" w:styleId="a9">
    <w:name w:val="Title"/>
    <w:basedOn w:val="a"/>
    <w:next w:val="a"/>
    <w:link w:val="aa"/>
    <w:uiPriority w:val="10"/>
    <w:qFormat/>
    <w:rsid w:val="00CC7F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CC7FE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ab">
    <w:name w:val="TOC Heading"/>
    <w:basedOn w:val="1"/>
    <w:next w:val="a"/>
    <w:uiPriority w:val="39"/>
    <w:unhideWhenUsed/>
    <w:qFormat/>
    <w:rsid w:val="00CE5898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rsid w:val="00CB7547"/>
    <w:rPr>
      <w:rFonts w:eastAsiaTheme="majorEastAsia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50D65"/>
    <w:pPr>
      <w:tabs>
        <w:tab w:val="right" w:leader="dot" w:pos="9345"/>
      </w:tabs>
      <w:spacing w:after="100"/>
    </w:pPr>
    <w:rPr>
      <w:rFonts w:ascii="Segoe UI" w:hAnsi="Segoe UI" w:cs="Segoe UI"/>
      <w:noProof/>
      <w:szCs w:val="28"/>
      <w:shd w:val="clear" w:color="auto" w:fill="FFFFFF"/>
    </w:rPr>
  </w:style>
  <w:style w:type="character" w:styleId="ac">
    <w:name w:val="Hyperlink"/>
    <w:basedOn w:val="a0"/>
    <w:uiPriority w:val="99"/>
    <w:unhideWhenUsed/>
    <w:rsid w:val="008875D2"/>
    <w:rPr>
      <w:color w:val="0563C1" w:themeColor="hyperlink"/>
      <w:u w:val="single"/>
    </w:rPr>
  </w:style>
  <w:style w:type="paragraph" w:styleId="ad">
    <w:name w:val="No Spacing"/>
    <w:uiPriority w:val="1"/>
    <w:qFormat/>
    <w:rsid w:val="00165B15"/>
    <w:pPr>
      <w:spacing w:after="0" w:line="24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13ACB"/>
    <w:pPr>
      <w:tabs>
        <w:tab w:val="right" w:leader="dot" w:pos="9345"/>
      </w:tabs>
      <w:spacing w:after="100"/>
      <w:ind w:left="280"/>
    </w:pPr>
    <w:rPr>
      <w:rFonts w:eastAsia="Times New Roman" w:cs="Times New Roman"/>
      <w:noProof/>
      <w:kern w:val="36"/>
      <w:lang w:eastAsia="ru-RU"/>
    </w:rPr>
  </w:style>
  <w:style w:type="table" w:styleId="ae">
    <w:name w:val="Table Grid"/>
    <w:basedOn w:val="a1"/>
    <w:uiPriority w:val="39"/>
    <w:rsid w:val="0084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8416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8416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">
    <w:name w:val="Grid Table Light"/>
    <w:basedOn w:val="a1"/>
    <w:uiPriority w:val="40"/>
    <w:rsid w:val="008416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">
    <w:name w:val="Grid Table 3"/>
    <w:basedOn w:val="a1"/>
    <w:uiPriority w:val="48"/>
    <w:rsid w:val="008416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1"/>
    <w:uiPriority w:val="47"/>
    <w:rsid w:val="008416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8416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1">
    <w:name w:val="Grid Table 4 Accent 1"/>
    <w:basedOn w:val="a1"/>
    <w:uiPriority w:val="49"/>
    <w:rsid w:val="008416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1">
    <w:name w:val="Plain Table 3"/>
    <w:basedOn w:val="a1"/>
    <w:uiPriority w:val="43"/>
    <w:rsid w:val="00F407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1">
    <w:name w:val="List Table 3 Accent 1"/>
    <w:basedOn w:val="a1"/>
    <w:uiPriority w:val="48"/>
    <w:rsid w:val="00F40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f0">
    <w:name w:val="Emphasis"/>
    <w:basedOn w:val="a0"/>
    <w:uiPriority w:val="20"/>
    <w:qFormat/>
    <w:rsid w:val="0008421D"/>
    <w:rPr>
      <w:i/>
      <w:iCs/>
    </w:rPr>
  </w:style>
  <w:style w:type="character" w:styleId="HTML">
    <w:name w:val="HTML Code"/>
    <w:basedOn w:val="a0"/>
    <w:uiPriority w:val="99"/>
    <w:semiHidden/>
    <w:unhideWhenUsed/>
    <w:rsid w:val="002B421D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a0"/>
    <w:rsid w:val="004152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0"/>
    <w:rsid w:val="004152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152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152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15216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51">
    <w:name w:val="sc51"/>
    <w:basedOn w:val="a0"/>
    <w:rsid w:val="005A249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5A249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A249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a0"/>
    <w:rsid w:val="005A2491"/>
    <w:rPr>
      <w:rFonts w:ascii="Courier New" w:hAnsi="Courier New" w:cs="Courier New" w:hint="default"/>
      <w:color w:val="800080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3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30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A3008"/>
  </w:style>
  <w:style w:type="character" w:customStyle="1" w:styleId="hljs-type">
    <w:name w:val="hljs-type"/>
    <w:basedOn w:val="a0"/>
    <w:rsid w:val="00EA3008"/>
  </w:style>
  <w:style w:type="character" w:customStyle="1" w:styleId="hljs-number">
    <w:name w:val="hljs-number"/>
    <w:basedOn w:val="a0"/>
    <w:rsid w:val="00EA3008"/>
  </w:style>
  <w:style w:type="character" w:customStyle="1" w:styleId="hljs-operator">
    <w:name w:val="hljs-operator"/>
    <w:basedOn w:val="a0"/>
    <w:rsid w:val="00EA3008"/>
  </w:style>
  <w:style w:type="character" w:styleId="af1">
    <w:name w:val="Strong"/>
    <w:basedOn w:val="a0"/>
    <w:uiPriority w:val="22"/>
    <w:qFormat/>
    <w:rsid w:val="00AD39BB"/>
    <w:rPr>
      <w:b/>
      <w:bCs/>
    </w:rPr>
  </w:style>
  <w:style w:type="character" w:customStyle="1" w:styleId="sc71">
    <w:name w:val="sc71"/>
    <w:basedOn w:val="a0"/>
    <w:rsid w:val="009509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ljs-string">
    <w:name w:val="hljs-string"/>
    <w:basedOn w:val="a0"/>
    <w:rsid w:val="000C2983"/>
  </w:style>
  <w:style w:type="table" w:styleId="-1">
    <w:name w:val="Grid Table 1 Light"/>
    <w:basedOn w:val="a1"/>
    <w:uiPriority w:val="46"/>
    <w:rsid w:val="009D14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rsid w:val="00280318"/>
    <w:rPr>
      <w:rFonts w:eastAsiaTheme="majorEastAsia" w:cstheme="majorBidi"/>
      <w:b/>
      <w:color w:val="000000" w:themeColor="text1"/>
      <w:sz w:val="30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006D44"/>
    <w:pPr>
      <w:spacing w:after="100"/>
      <w:ind w:left="560"/>
    </w:pPr>
  </w:style>
  <w:style w:type="character" w:customStyle="1" w:styleId="hljs-builtin">
    <w:name w:val="hljs-built_in"/>
    <w:basedOn w:val="a0"/>
    <w:rsid w:val="00D1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58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670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9826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970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77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3963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6269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616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129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108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9219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731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71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43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1611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57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675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165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3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557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3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927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891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9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670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977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5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17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40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16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4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2439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849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916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0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28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678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49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400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061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909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742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300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784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856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26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5152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434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184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4499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39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168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42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0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426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5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1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6415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239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79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25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28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6347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233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796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4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16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767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6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64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00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072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3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3522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8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223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8589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152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976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536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6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463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501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60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289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01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6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867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206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7566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541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373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2823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45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45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4951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1445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08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2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8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215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122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0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8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2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3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2603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774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147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31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680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580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8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110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758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0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5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69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661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077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2648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90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658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82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574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69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0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608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867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98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05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041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1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lga@examp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ex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ena@example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s\OneDrive\&#1044;&#1086;&#1082;&#1091;&#1084;&#1077;&#1085;&#1090;&#1099;\&#1053;&#1072;&#1089;&#1090;&#1088;&#1072;&#1080;&#1074;&#1072;&#1077;&#1084;&#1099;&#1077;%20&#1096;&#1072;&#1073;&#1083;&#1086;&#1085;&#1099;%20Office\&#1064;&#1072;&#1073;&#1083;&#1086;&#1085;%20%20&#1062;&#1080;&#1092;&#1088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D6159-F9A9-4B77-BD25-F3929FBC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 Цифра .dotx</Template>
  <TotalTime>3736</TotalTime>
  <Pages>8</Pages>
  <Words>844</Words>
  <Characters>5096</Characters>
  <Application>Microsoft Office Word</Application>
  <DocSecurity>0</DocSecurity>
  <Lines>248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Startov</dc:creator>
  <cp:keywords/>
  <dc:description/>
  <cp:lastModifiedBy>Aleksandr Startov</cp:lastModifiedBy>
  <cp:revision>1127</cp:revision>
  <dcterms:created xsi:type="dcterms:W3CDTF">2023-05-02T21:16:00Z</dcterms:created>
  <dcterms:modified xsi:type="dcterms:W3CDTF">2023-08-14T23:11:00Z</dcterms:modified>
</cp:coreProperties>
</file>